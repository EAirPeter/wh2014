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2DB" w:rsidRPr="00944D51" w:rsidRDefault="00120156" w:rsidP="007A5C6A">
      <w:pPr>
        <w:pStyle w:val="NOI"/>
        <w:spacing w:beforeLines="400" w:before="1248" w:afterLines="150" w:after="468"/>
        <w:rPr>
          <w:rFonts w:hAnsiTheme="majorHAnsi"/>
        </w:rPr>
      </w:pPr>
      <w:r>
        <w:rPr>
          <w:rFonts w:hint="eastAsia"/>
        </w:rPr>
        <w:t>NOI</w:t>
      </w:r>
      <w:r>
        <w:t>2013</w:t>
      </w:r>
      <w:r>
        <w:rPr>
          <w:rFonts w:hint="eastAsia"/>
        </w:rPr>
        <w:t>河北省队</w:t>
      </w:r>
      <w:r>
        <w:t>选拔赛</w:t>
      </w:r>
    </w:p>
    <w:p w:rsidR="00F662DB" w:rsidRPr="00BA5521" w:rsidRDefault="00F662DB" w:rsidP="00944D51">
      <w:pPr>
        <w:pStyle w:val="NOI1"/>
        <w:spacing w:after="468"/>
      </w:pPr>
      <w:r w:rsidRPr="00BA5521">
        <w:rPr>
          <w:rFonts w:hint="eastAsia"/>
        </w:rPr>
        <w:t>第</w:t>
      </w:r>
      <w:r w:rsidR="00120156">
        <w:rPr>
          <w:rFonts w:hint="eastAsia"/>
        </w:rPr>
        <w:t>二</w:t>
      </w:r>
      <w:r w:rsidRPr="00BA5521">
        <w:rPr>
          <w:rFonts w:hint="eastAsia"/>
        </w:rPr>
        <w:t>试</w:t>
      </w:r>
    </w:p>
    <w:p w:rsidR="00F662DB" w:rsidRPr="00BA5521" w:rsidRDefault="00F662DB" w:rsidP="005E6E7D">
      <w:pPr>
        <w:pStyle w:val="NOI2"/>
        <w:spacing w:after="312"/>
      </w:pP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CE0CFB" w:rsidTr="00CE0CFB">
        <w:tc>
          <w:tcPr>
            <w:tcW w:w="2130" w:type="dxa"/>
          </w:tcPr>
          <w:p w:rsidR="00CE0CFB" w:rsidRDefault="00CE0CFB" w:rsidP="00CE0CFB">
            <w:pPr>
              <w:rPr>
                <w:sz w:val="24"/>
              </w:rPr>
            </w:pPr>
            <w:r>
              <w:rPr>
                <w:rFonts w:hint="eastAsia"/>
                <w:sz w:val="24"/>
              </w:rPr>
              <w:t>题目名称</w:t>
            </w:r>
          </w:p>
        </w:tc>
        <w:tc>
          <w:tcPr>
            <w:tcW w:w="2130" w:type="dxa"/>
          </w:tcPr>
          <w:p w:rsidR="00CE0CFB" w:rsidRDefault="00CE0CFB" w:rsidP="00CE0CFB">
            <w:pPr>
              <w:rPr>
                <w:sz w:val="24"/>
              </w:rPr>
            </w:pPr>
            <w:r>
              <w:rPr>
                <w:rFonts w:hint="eastAsia"/>
                <w:sz w:val="24"/>
              </w:rPr>
              <w:t>ALO</w:t>
            </w:r>
          </w:p>
        </w:tc>
        <w:tc>
          <w:tcPr>
            <w:tcW w:w="2130" w:type="dxa"/>
          </w:tcPr>
          <w:p w:rsidR="00CE0CFB" w:rsidRDefault="00CE0CFB" w:rsidP="00CE0CFB">
            <w:pPr>
              <w:rPr>
                <w:sz w:val="24"/>
              </w:rPr>
            </w:pPr>
            <w:r>
              <w:rPr>
                <w:rFonts w:hint="eastAsia"/>
                <w:sz w:val="24"/>
              </w:rPr>
              <w:t>SAO</w:t>
            </w:r>
          </w:p>
        </w:tc>
        <w:tc>
          <w:tcPr>
            <w:tcW w:w="2130" w:type="dxa"/>
          </w:tcPr>
          <w:p w:rsidR="00CE0CFB" w:rsidRDefault="00CE0CFB" w:rsidP="00CE0CFB">
            <w:pPr>
              <w:rPr>
                <w:sz w:val="24"/>
              </w:rPr>
            </w:pPr>
            <w:r w:rsidRPr="0074673F">
              <w:rPr>
                <w:rFonts w:hint="eastAsia"/>
                <w:sz w:val="24"/>
              </w:rPr>
              <w:t>钙铁锌硒维生素</w:t>
            </w:r>
          </w:p>
        </w:tc>
      </w:tr>
      <w:tr w:rsidR="00CE0CFB" w:rsidTr="00CE0CFB">
        <w:tc>
          <w:tcPr>
            <w:tcW w:w="2130" w:type="dxa"/>
          </w:tcPr>
          <w:p w:rsidR="00CE0CFB" w:rsidRDefault="00CE0CFB" w:rsidP="00CE0CFB">
            <w:pPr>
              <w:rPr>
                <w:sz w:val="24"/>
              </w:rPr>
            </w:pPr>
            <w:r>
              <w:rPr>
                <w:rFonts w:hint="eastAsia"/>
                <w:sz w:val="24"/>
              </w:rPr>
              <w:t>目录</w:t>
            </w:r>
          </w:p>
        </w:tc>
        <w:tc>
          <w:tcPr>
            <w:tcW w:w="2130" w:type="dxa"/>
          </w:tcPr>
          <w:p w:rsidR="00CE0CFB" w:rsidRDefault="00CE0CFB" w:rsidP="00CE0CFB">
            <w:pPr>
              <w:rPr>
                <w:sz w:val="24"/>
              </w:rPr>
            </w:pPr>
            <w:proofErr w:type="spellStart"/>
            <w:r>
              <w:rPr>
                <w:sz w:val="24"/>
              </w:rPr>
              <w:t>alo</w:t>
            </w:r>
            <w:proofErr w:type="spellEnd"/>
          </w:p>
        </w:tc>
        <w:tc>
          <w:tcPr>
            <w:tcW w:w="2130" w:type="dxa"/>
          </w:tcPr>
          <w:p w:rsidR="00CE0CFB" w:rsidRDefault="00CE0CFB" w:rsidP="00CE0CFB">
            <w:pPr>
              <w:rPr>
                <w:sz w:val="24"/>
              </w:rPr>
            </w:pPr>
            <w:proofErr w:type="spellStart"/>
            <w:r>
              <w:rPr>
                <w:rFonts w:hint="eastAsia"/>
                <w:sz w:val="24"/>
              </w:rPr>
              <w:t>sao</w:t>
            </w:r>
            <w:proofErr w:type="spellEnd"/>
          </w:p>
        </w:tc>
        <w:tc>
          <w:tcPr>
            <w:tcW w:w="2130" w:type="dxa"/>
          </w:tcPr>
          <w:p w:rsidR="00CE0CFB" w:rsidRDefault="00CE0CFB" w:rsidP="00CE0CFB">
            <w:pPr>
              <w:rPr>
                <w:sz w:val="24"/>
              </w:rPr>
            </w:pPr>
            <w:r w:rsidRPr="0074673F">
              <w:rPr>
                <w:rFonts w:hint="eastAsia"/>
                <w:sz w:val="24"/>
              </w:rPr>
              <w:t>ferrous</w:t>
            </w:r>
          </w:p>
        </w:tc>
      </w:tr>
      <w:tr w:rsidR="00CE0CFB" w:rsidTr="00CE0CFB">
        <w:tc>
          <w:tcPr>
            <w:tcW w:w="2130" w:type="dxa"/>
          </w:tcPr>
          <w:p w:rsidR="00CE0CFB" w:rsidRDefault="00CE0CFB" w:rsidP="00CE0CFB">
            <w:pPr>
              <w:rPr>
                <w:sz w:val="24"/>
              </w:rPr>
            </w:pPr>
            <w:r>
              <w:rPr>
                <w:rFonts w:hint="eastAsia"/>
                <w:sz w:val="24"/>
              </w:rPr>
              <w:t>可执行文件名</w:t>
            </w:r>
          </w:p>
        </w:tc>
        <w:tc>
          <w:tcPr>
            <w:tcW w:w="2130" w:type="dxa"/>
          </w:tcPr>
          <w:p w:rsidR="00CE0CFB" w:rsidRDefault="00CE0CFB" w:rsidP="00CE0CFB">
            <w:pPr>
              <w:rPr>
                <w:sz w:val="24"/>
              </w:rPr>
            </w:pPr>
            <w:proofErr w:type="spellStart"/>
            <w:r>
              <w:rPr>
                <w:sz w:val="24"/>
              </w:rPr>
              <w:t>alo</w:t>
            </w:r>
            <w:proofErr w:type="spellEnd"/>
          </w:p>
        </w:tc>
        <w:tc>
          <w:tcPr>
            <w:tcW w:w="2130" w:type="dxa"/>
          </w:tcPr>
          <w:p w:rsidR="00CE0CFB" w:rsidRDefault="00CE0CFB" w:rsidP="00CE0CFB">
            <w:pPr>
              <w:rPr>
                <w:sz w:val="24"/>
              </w:rPr>
            </w:pPr>
            <w:proofErr w:type="spellStart"/>
            <w:r>
              <w:rPr>
                <w:rFonts w:hint="eastAsia"/>
                <w:sz w:val="24"/>
              </w:rPr>
              <w:t>sao</w:t>
            </w:r>
            <w:proofErr w:type="spellEnd"/>
          </w:p>
        </w:tc>
        <w:tc>
          <w:tcPr>
            <w:tcW w:w="2130" w:type="dxa"/>
          </w:tcPr>
          <w:p w:rsidR="00CE0CFB" w:rsidRDefault="00CE0CFB" w:rsidP="00CE0CFB">
            <w:pPr>
              <w:rPr>
                <w:sz w:val="24"/>
              </w:rPr>
            </w:pPr>
            <w:r w:rsidRPr="0074673F">
              <w:rPr>
                <w:rFonts w:hint="eastAsia"/>
                <w:sz w:val="24"/>
              </w:rPr>
              <w:t>ferrous</w:t>
            </w:r>
          </w:p>
        </w:tc>
      </w:tr>
      <w:tr w:rsidR="00CE0CFB" w:rsidTr="00CE0CFB">
        <w:tc>
          <w:tcPr>
            <w:tcW w:w="2130" w:type="dxa"/>
          </w:tcPr>
          <w:p w:rsidR="00CE0CFB" w:rsidRDefault="00CE0CFB" w:rsidP="00CE0CFB">
            <w:pPr>
              <w:rPr>
                <w:sz w:val="24"/>
              </w:rPr>
            </w:pPr>
            <w:r>
              <w:rPr>
                <w:rFonts w:hint="eastAsia"/>
                <w:sz w:val="24"/>
              </w:rPr>
              <w:t>输入文件名</w:t>
            </w:r>
          </w:p>
        </w:tc>
        <w:tc>
          <w:tcPr>
            <w:tcW w:w="2130" w:type="dxa"/>
          </w:tcPr>
          <w:p w:rsidR="00CE0CFB" w:rsidRDefault="00CE0CFB" w:rsidP="00CE0CFB">
            <w:pPr>
              <w:rPr>
                <w:sz w:val="24"/>
              </w:rPr>
            </w:pPr>
            <w:r>
              <w:rPr>
                <w:sz w:val="24"/>
              </w:rPr>
              <w:t>alo</w:t>
            </w:r>
            <w:r>
              <w:rPr>
                <w:rFonts w:hint="eastAsia"/>
                <w:sz w:val="24"/>
              </w:rPr>
              <w:t>.in</w:t>
            </w:r>
          </w:p>
        </w:tc>
        <w:tc>
          <w:tcPr>
            <w:tcW w:w="2130" w:type="dxa"/>
          </w:tcPr>
          <w:p w:rsidR="00CE0CFB" w:rsidRDefault="00CE0CFB" w:rsidP="00CE0CFB">
            <w:pPr>
              <w:rPr>
                <w:sz w:val="24"/>
              </w:rPr>
            </w:pPr>
            <w:r>
              <w:rPr>
                <w:rFonts w:hint="eastAsia"/>
                <w:sz w:val="24"/>
              </w:rPr>
              <w:t>sao.in</w:t>
            </w:r>
          </w:p>
        </w:tc>
        <w:tc>
          <w:tcPr>
            <w:tcW w:w="2130" w:type="dxa"/>
          </w:tcPr>
          <w:p w:rsidR="00CE0CFB" w:rsidRDefault="00CE0CFB" w:rsidP="00CE0CFB">
            <w:pPr>
              <w:rPr>
                <w:sz w:val="24"/>
              </w:rPr>
            </w:pPr>
            <w:r w:rsidRPr="0074673F">
              <w:rPr>
                <w:rFonts w:hint="eastAsia"/>
                <w:sz w:val="24"/>
              </w:rPr>
              <w:t>ferrous</w:t>
            </w:r>
            <w:r>
              <w:rPr>
                <w:rFonts w:hint="eastAsia"/>
                <w:sz w:val="24"/>
              </w:rPr>
              <w:t>.in</w:t>
            </w:r>
          </w:p>
        </w:tc>
      </w:tr>
      <w:tr w:rsidR="00CE0CFB" w:rsidTr="00CE0CFB">
        <w:tc>
          <w:tcPr>
            <w:tcW w:w="2130" w:type="dxa"/>
          </w:tcPr>
          <w:p w:rsidR="00CE0CFB" w:rsidRDefault="00CE0CFB" w:rsidP="00CE0CFB">
            <w:pPr>
              <w:rPr>
                <w:sz w:val="24"/>
              </w:rPr>
            </w:pPr>
            <w:r>
              <w:rPr>
                <w:rFonts w:hint="eastAsia"/>
                <w:sz w:val="24"/>
              </w:rPr>
              <w:t>输出文件名</w:t>
            </w:r>
          </w:p>
        </w:tc>
        <w:tc>
          <w:tcPr>
            <w:tcW w:w="2130" w:type="dxa"/>
          </w:tcPr>
          <w:p w:rsidR="00CE0CFB" w:rsidRDefault="00CE0CFB" w:rsidP="00CE0CFB">
            <w:pPr>
              <w:rPr>
                <w:sz w:val="24"/>
              </w:rPr>
            </w:pPr>
            <w:proofErr w:type="spellStart"/>
            <w:r>
              <w:rPr>
                <w:sz w:val="24"/>
              </w:rPr>
              <w:t>alo.out</w:t>
            </w:r>
            <w:proofErr w:type="spellEnd"/>
          </w:p>
        </w:tc>
        <w:tc>
          <w:tcPr>
            <w:tcW w:w="2130" w:type="dxa"/>
          </w:tcPr>
          <w:p w:rsidR="00CE0CFB" w:rsidRDefault="00CE0CFB" w:rsidP="00CE0CFB">
            <w:pPr>
              <w:rPr>
                <w:sz w:val="24"/>
              </w:rPr>
            </w:pPr>
            <w:proofErr w:type="spellStart"/>
            <w:r>
              <w:rPr>
                <w:rFonts w:hint="eastAsia"/>
                <w:sz w:val="24"/>
              </w:rPr>
              <w:t>sao</w:t>
            </w:r>
            <w:r>
              <w:rPr>
                <w:sz w:val="24"/>
              </w:rPr>
              <w:t>.out</w:t>
            </w:r>
            <w:proofErr w:type="spellEnd"/>
          </w:p>
        </w:tc>
        <w:tc>
          <w:tcPr>
            <w:tcW w:w="2130" w:type="dxa"/>
          </w:tcPr>
          <w:p w:rsidR="00CE0CFB" w:rsidRDefault="00CE0CFB" w:rsidP="00CE0CFB">
            <w:pPr>
              <w:rPr>
                <w:sz w:val="24"/>
              </w:rPr>
            </w:pPr>
            <w:proofErr w:type="spellStart"/>
            <w:r w:rsidRPr="0074673F">
              <w:rPr>
                <w:rFonts w:hint="eastAsia"/>
                <w:sz w:val="24"/>
              </w:rPr>
              <w:t>ferrous</w:t>
            </w:r>
            <w:r>
              <w:rPr>
                <w:sz w:val="24"/>
              </w:rPr>
              <w:t>.out</w:t>
            </w:r>
            <w:proofErr w:type="spellEnd"/>
          </w:p>
        </w:tc>
      </w:tr>
      <w:tr w:rsidR="00CE0CFB" w:rsidTr="00CE0CFB">
        <w:tc>
          <w:tcPr>
            <w:tcW w:w="2130" w:type="dxa"/>
          </w:tcPr>
          <w:p w:rsidR="00CE0CFB" w:rsidRDefault="00CE0CFB" w:rsidP="00CE0CFB">
            <w:pPr>
              <w:rPr>
                <w:sz w:val="24"/>
              </w:rPr>
            </w:pPr>
            <w:r>
              <w:rPr>
                <w:rFonts w:hint="eastAsia"/>
                <w:sz w:val="24"/>
              </w:rPr>
              <w:t>每个测试点时限</w:t>
            </w:r>
          </w:p>
        </w:tc>
        <w:tc>
          <w:tcPr>
            <w:tcW w:w="2130" w:type="dxa"/>
          </w:tcPr>
          <w:p w:rsidR="00CE0CFB" w:rsidRDefault="00DC3AD5" w:rsidP="00CE0CFB">
            <w:pPr>
              <w:rPr>
                <w:sz w:val="24"/>
              </w:rPr>
            </w:pPr>
            <w:r>
              <w:rPr>
                <w:sz w:val="24"/>
              </w:rPr>
              <w:t>3</w:t>
            </w:r>
            <w:r w:rsidR="00CE0CFB">
              <w:rPr>
                <w:rFonts w:hint="eastAsia"/>
                <w:sz w:val="24"/>
              </w:rPr>
              <w:t xml:space="preserve"> </w:t>
            </w:r>
            <w:r w:rsidR="00CE0CFB">
              <w:rPr>
                <w:rFonts w:hint="eastAsia"/>
                <w:sz w:val="24"/>
              </w:rPr>
              <w:t>秒</w:t>
            </w:r>
          </w:p>
        </w:tc>
        <w:tc>
          <w:tcPr>
            <w:tcW w:w="2130" w:type="dxa"/>
          </w:tcPr>
          <w:p w:rsidR="00CE0CFB" w:rsidRDefault="00A77406" w:rsidP="00CE0CFB">
            <w:pPr>
              <w:rPr>
                <w:sz w:val="24"/>
              </w:rPr>
            </w:pPr>
            <w:r>
              <w:rPr>
                <w:sz w:val="24"/>
              </w:rPr>
              <w:t>3</w:t>
            </w:r>
            <w:r w:rsidR="00CE0CFB">
              <w:rPr>
                <w:rFonts w:hint="eastAsia"/>
                <w:sz w:val="24"/>
              </w:rPr>
              <w:t xml:space="preserve"> </w:t>
            </w:r>
            <w:r w:rsidR="00CE0CFB">
              <w:rPr>
                <w:rFonts w:hint="eastAsia"/>
                <w:sz w:val="24"/>
              </w:rPr>
              <w:t>秒</w:t>
            </w:r>
          </w:p>
        </w:tc>
        <w:tc>
          <w:tcPr>
            <w:tcW w:w="2130" w:type="dxa"/>
          </w:tcPr>
          <w:p w:rsidR="00CE0CFB" w:rsidRDefault="00CE0CFB" w:rsidP="00CE0CFB">
            <w:pPr>
              <w:rPr>
                <w:sz w:val="24"/>
              </w:rPr>
            </w:pPr>
            <w:r>
              <w:rPr>
                <w:rFonts w:hint="eastAsia"/>
                <w:sz w:val="24"/>
              </w:rPr>
              <w:t xml:space="preserve">2 </w:t>
            </w:r>
            <w:r>
              <w:rPr>
                <w:rFonts w:hint="eastAsia"/>
                <w:sz w:val="24"/>
              </w:rPr>
              <w:t>秒</w:t>
            </w:r>
          </w:p>
        </w:tc>
      </w:tr>
      <w:tr w:rsidR="00CE0CFB" w:rsidTr="00CE0CFB">
        <w:tc>
          <w:tcPr>
            <w:tcW w:w="2130" w:type="dxa"/>
          </w:tcPr>
          <w:p w:rsidR="00CE0CFB" w:rsidRDefault="00CE0CFB" w:rsidP="00CE0CFB">
            <w:pPr>
              <w:rPr>
                <w:sz w:val="24"/>
              </w:rPr>
            </w:pPr>
            <w:r>
              <w:rPr>
                <w:rFonts w:hint="eastAsia"/>
                <w:sz w:val="24"/>
              </w:rPr>
              <w:t>内存</w:t>
            </w:r>
            <w:r>
              <w:rPr>
                <w:sz w:val="24"/>
              </w:rPr>
              <w:t>限制</w:t>
            </w:r>
          </w:p>
        </w:tc>
        <w:tc>
          <w:tcPr>
            <w:tcW w:w="2130" w:type="dxa"/>
          </w:tcPr>
          <w:p w:rsidR="00CE0CFB" w:rsidRDefault="00CE0CFB" w:rsidP="00CE0CFB">
            <w:pPr>
              <w:rPr>
                <w:sz w:val="24"/>
              </w:rPr>
            </w:pPr>
            <w:r>
              <w:rPr>
                <w:rFonts w:hint="eastAsia"/>
                <w:sz w:val="24"/>
              </w:rPr>
              <w:t xml:space="preserve">256 </w:t>
            </w:r>
            <w:r>
              <w:rPr>
                <w:sz w:val="24"/>
              </w:rPr>
              <w:t>MB</w:t>
            </w:r>
          </w:p>
        </w:tc>
        <w:tc>
          <w:tcPr>
            <w:tcW w:w="2130" w:type="dxa"/>
          </w:tcPr>
          <w:p w:rsidR="00CE0CFB" w:rsidRDefault="00CE0CFB" w:rsidP="00CE0CFB">
            <w:pPr>
              <w:rPr>
                <w:sz w:val="24"/>
              </w:rPr>
            </w:pPr>
            <w:r>
              <w:rPr>
                <w:rFonts w:hint="eastAsia"/>
                <w:sz w:val="24"/>
              </w:rPr>
              <w:t xml:space="preserve">256 </w:t>
            </w:r>
            <w:r>
              <w:rPr>
                <w:sz w:val="24"/>
              </w:rPr>
              <w:t>MB</w:t>
            </w:r>
          </w:p>
        </w:tc>
        <w:tc>
          <w:tcPr>
            <w:tcW w:w="2130" w:type="dxa"/>
          </w:tcPr>
          <w:p w:rsidR="00CE0CFB" w:rsidRDefault="00CE0CFB" w:rsidP="00CE0CFB">
            <w:pPr>
              <w:rPr>
                <w:sz w:val="24"/>
              </w:rPr>
            </w:pPr>
            <w:r>
              <w:rPr>
                <w:rFonts w:hint="eastAsia"/>
                <w:sz w:val="24"/>
              </w:rPr>
              <w:t xml:space="preserve">256 </w:t>
            </w:r>
            <w:r>
              <w:rPr>
                <w:sz w:val="24"/>
              </w:rPr>
              <w:t>MB</w:t>
            </w:r>
          </w:p>
        </w:tc>
      </w:tr>
      <w:tr w:rsidR="00CE0CFB" w:rsidTr="00CE0CFB">
        <w:tc>
          <w:tcPr>
            <w:tcW w:w="2130" w:type="dxa"/>
          </w:tcPr>
          <w:p w:rsidR="00CE0CFB" w:rsidRDefault="00CE0CFB" w:rsidP="00CE0CFB">
            <w:pPr>
              <w:rPr>
                <w:sz w:val="24"/>
              </w:rPr>
            </w:pPr>
            <w:r>
              <w:rPr>
                <w:rFonts w:hint="eastAsia"/>
                <w:sz w:val="24"/>
              </w:rPr>
              <w:t>测试点数目</w:t>
            </w:r>
          </w:p>
        </w:tc>
        <w:tc>
          <w:tcPr>
            <w:tcW w:w="2130" w:type="dxa"/>
          </w:tcPr>
          <w:p w:rsidR="00CE0CFB" w:rsidRDefault="00CE0CFB" w:rsidP="00CE0CFB">
            <w:pPr>
              <w:rPr>
                <w:sz w:val="24"/>
              </w:rPr>
            </w:pPr>
            <w:r>
              <w:rPr>
                <w:rFonts w:hint="eastAsia"/>
                <w:sz w:val="24"/>
              </w:rPr>
              <w:t>10</w:t>
            </w:r>
          </w:p>
        </w:tc>
        <w:tc>
          <w:tcPr>
            <w:tcW w:w="2130" w:type="dxa"/>
          </w:tcPr>
          <w:p w:rsidR="00CE0CFB" w:rsidRDefault="00DC3AD5" w:rsidP="00CE0CFB">
            <w:pPr>
              <w:rPr>
                <w:sz w:val="24"/>
              </w:rPr>
            </w:pPr>
            <w:r>
              <w:rPr>
                <w:sz w:val="24"/>
              </w:rPr>
              <w:t>20</w:t>
            </w:r>
          </w:p>
        </w:tc>
        <w:tc>
          <w:tcPr>
            <w:tcW w:w="2130" w:type="dxa"/>
          </w:tcPr>
          <w:p w:rsidR="00CE0CFB" w:rsidRDefault="00CE0CFB" w:rsidP="00CE0CFB">
            <w:pPr>
              <w:rPr>
                <w:sz w:val="24"/>
              </w:rPr>
            </w:pPr>
            <w:r>
              <w:rPr>
                <w:rFonts w:hint="eastAsia"/>
                <w:sz w:val="24"/>
              </w:rPr>
              <w:t>10</w:t>
            </w:r>
          </w:p>
        </w:tc>
      </w:tr>
      <w:tr w:rsidR="00CE0CFB" w:rsidTr="00CE0CFB">
        <w:tc>
          <w:tcPr>
            <w:tcW w:w="2130" w:type="dxa"/>
          </w:tcPr>
          <w:p w:rsidR="00CE0CFB" w:rsidRDefault="00CE0CFB" w:rsidP="00CE0CFB">
            <w:pPr>
              <w:rPr>
                <w:sz w:val="24"/>
              </w:rPr>
            </w:pPr>
            <w:r>
              <w:rPr>
                <w:rFonts w:hint="eastAsia"/>
                <w:sz w:val="24"/>
              </w:rPr>
              <w:t>每个测试点分值</w:t>
            </w:r>
          </w:p>
        </w:tc>
        <w:tc>
          <w:tcPr>
            <w:tcW w:w="2130" w:type="dxa"/>
          </w:tcPr>
          <w:p w:rsidR="00CE0CFB" w:rsidRDefault="00CE0CFB" w:rsidP="00CE0CFB">
            <w:pPr>
              <w:rPr>
                <w:sz w:val="24"/>
              </w:rPr>
            </w:pPr>
            <w:r>
              <w:rPr>
                <w:rFonts w:hint="eastAsia"/>
                <w:sz w:val="24"/>
              </w:rPr>
              <w:t>10</w:t>
            </w:r>
          </w:p>
        </w:tc>
        <w:tc>
          <w:tcPr>
            <w:tcW w:w="2130" w:type="dxa"/>
          </w:tcPr>
          <w:p w:rsidR="00CE0CFB" w:rsidRDefault="00DC3AD5" w:rsidP="00CE0CFB">
            <w:pPr>
              <w:rPr>
                <w:sz w:val="24"/>
              </w:rPr>
            </w:pPr>
            <w:r>
              <w:rPr>
                <w:rFonts w:hint="eastAsia"/>
                <w:sz w:val="24"/>
              </w:rPr>
              <w:t>5</w:t>
            </w:r>
          </w:p>
        </w:tc>
        <w:tc>
          <w:tcPr>
            <w:tcW w:w="2130" w:type="dxa"/>
          </w:tcPr>
          <w:p w:rsidR="00CE0CFB" w:rsidRDefault="00CE0CFB" w:rsidP="00CE0CFB">
            <w:pPr>
              <w:rPr>
                <w:sz w:val="24"/>
              </w:rPr>
            </w:pPr>
            <w:r>
              <w:rPr>
                <w:rFonts w:hint="eastAsia"/>
                <w:sz w:val="24"/>
              </w:rPr>
              <w:t>10</w:t>
            </w:r>
          </w:p>
        </w:tc>
      </w:tr>
      <w:tr w:rsidR="00CE0CFB" w:rsidTr="00CE0CFB">
        <w:tc>
          <w:tcPr>
            <w:tcW w:w="2130" w:type="dxa"/>
          </w:tcPr>
          <w:p w:rsidR="00CE0CFB" w:rsidRDefault="00CE0CFB" w:rsidP="00CE0CFB">
            <w:pPr>
              <w:rPr>
                <w:sz w:val="24"/>
              </w:rPr>
            </w:pPr>
            <w:r>
              <w:rPr>
                <w:rFonts w:hint="eastAsia"/>
                <w:sz w:val="24"/>
              </w:rPr>
              <w:t>是否有部分分</w:t>
            </w:r>
          </w:p>
        </w:tc>
        <w:tc>
          <w:tcPr>
            <w:tcW w:w="2130" w:type="dxa"/>
          </w:tcPr>
          <w:p w:rsidR="00CE0CFB" w:rsidRDefault="00CE0CFB" w:rsidP="00CE0CFB">
            <w:pPr>
              <w:rPr>
                <w:sz w:val="24"/>
              </w:rPr>
            </w:pPr>
            <w:r>
              <w:rPr>
                <w:rFonts w:hint="eastAsia"/>
                <w:sz w:val="24"/>
              </w:rPr>
              <w:t>无</w:t>
            </w:r>
          </w:p>
        </w:tc>
        <w:tc>
          <w:tcPr>
            <w:tcW w:w="2130" w:type="dxa"/>
          </w:tcPr>
          <w:p w:rsidR="00CE0CFB" w:rsidRDefault="00CE0CFB" w:rsidP="00CE0CFB">
            <w:pPr>
              <w:rPr>
                <w:sz w:val="24"/>
              </w:rPr>
            </w:pPr>
            <w:r>
              <w:rPr>
                <w:rFonts w:hint="eastAsia"/>
                <w:sz w:val="24"/>
              </w:rPr>
              <w:t>无</w:t>
            </w:r>
          </w:p>
        </w:tc>
        <w:tc>
          <w:tcPr>
            <w:tcW w:w="2130" w:type="dxa"/>
          </w:tcPr>
          <w:p w:rsidR="00CE0CFB" w:rsidRDefault="00CE0CFB" w:rsidP="00CE0CFB">
            <w:pPr>
              <w:rPr>
                <w:sz w:val="24"/>
              </w:rPr>
            </w:pPr>
            <w:r>
              <w:rPr>
                <w:rFonts w:hint="eastAsia"/>
                <w:sz w:val="24"/>
              </w:rPr>
              <w:t>无</w:t>
            </w:r>
          </w:p>
        </w:tc>
      </w:tr>
      <w:tr w:rsidR="00CE0CFB" w:rsidTr="00CE0CFB">
        <w:tc>
          <w:tcPr>
            <w:tcW w:w="2130" w:type="dxa"/>
          </w:tcPr>
          <w:p w:rsidR="00CE0CFB" w:rsidRDefault="00CE0CFB" w:rsidP="00CE0CFB">
            <w:pPr>
              <w:rPr>
                <w:sz w:val="24"/>
              </w:rPr>
            </w:pPr>
            <w:r>
              <w:rPr>
                <w:rFonts w:hint="eastAsia"/>
                <w:sz w:val="24"/>
              </w:rPr>
              <w:t>题目类型</w:t>
            </w:r>
          </w:p>
        </w:tc>
        <w:tc>
          <w:tcPr>
            <w:tcW w:w="2130" w:type="dxa"/>
          </w:tcPr>
          <w:p w:rsidR="00CE0CFB" w:rsidRDefault="00CE0CFB" w:rsidP="00CE0CFB">
            <w:pPr>
              <w:rPr>
                <w:sz w:val="24"/>
              </w:rPr>
            </w:pPr>
            <w:r>
              <w:rPr>
                <w:rFonts w:hint="eastAsia"/>
                <w:sz w:val="24"/>
              </w:rPr>
              <w:t>传统</w:t>
            </w:r>
            <w:r>
              <w:rPr>
                <w:sz w:val="24"/>
              </w:rPr>
              <w:t>型</w:t>
            </w:r>
          </w:p>
        </w:tc>
        <w:tc>
          <w:tcPr>
            <w:tcW w:w="2130" w:type="dxa"/>
          </w:tcPr>
          <w:p w:rsidR="00CE0CFB" w:rsidRDefault="00CE0CFB" w:rsidP="00CE0CFB">
            <w:pPr>
              <w:rPr>
                <w:sz w:val="24"/>
              </w:rPr>
            </w:pPr>
            <w:r>
              <w:rPr>
                <w:rFonts w:hint="eastAsia"/>
                <w:sz w:val="24"/>
              </w:rPr>
              <w:t>传统</w:t>
            </w:r>
            <w:r>
              <w:rPr>
                <w:sz w:val="24"/>
              </w:rPr>
              <w:t>型</w:t>
            </w:r>
          </w:p>
        </w:tc>
        <w:tc>
          <w:tcPr>
            <w:tcW w:w="2130" w:type="dxa"/>
          </w:tcPr>
          <w:p w:rsidR="00CE0CFB" w:rsidRDefault="00CE0CFB" w:rsidP="00CE0CFB">
            <w:pPr>
              <w:rPr>
                <w:sz w:val="24"/>
              </w:rPr>
            </w:pPr>
            <w:r>
              <w:rPr>
                <w:rFonts w:hint="eastAsia"/>
                <w:sz w:val="24"/>
              </w:rPr>
              <w:t>传统</w:t>
            </w:r>
            <w:r>
              <w:rPr>
                <w:sz w:val="24"/>
              </w:rPr>
              <w:t>型</w:t>
            </w:r>
          </w:p>
        </w:tc>
      </w:tr>
    </w:tbl>
    <w:p w:rsidR="00884F63" w:rsidRDefault="00884F63" w:rsidP="00884F63">
      <w:pPr>
        <w:ind w:leftChars="171" w:left="359"/>
        <w:rPr>
          <w:sz w:val="24"/>
          <w:szCs w:val="24"/>
        </w:rPr>
      </w:pPr>
    </w:p>
    <w:p w:rsidR="00884F63" w:rsidRDefault="00884F63" w:rsidP="00884F63">
      <w:pPr>
        <w:ind w:leftChars="171" w:left="359"/>
        <w:rPr>
          <w:sz w:val="24"/>
          <w:szCs w:val="24"/>
        </w:rPr>
      </w:pPr>
      <w:r w:rsidRPr="00025742">
        <w:rPr>
          <w:rFonts w:hint="eastAsia"/>
          <w:sz w:val="24"/>
          <w:szCs w:val="24"/>
        </w:rPr>
        <w:t>提交源程序</w:t>
      </w:r>
      <w:r>
        <w:rPr>
          <w:rFonts w:hint="eastAsia"/>
          <w:sz w:val="24"/>
          <w:szCs w:val="24"/>
        </w:rPr>
        <w:t>须</w:t>
      </w:r>
      <w:r w:rsidRPr="00025742">
        <w:rPr>
          <w:rFonts w:hint="eastAsia"/>
          <w:sz w:val="24"/>
          <w:szCs w:val="24"/>
        </w:rPr>
        <w:t>加后缀</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2160"/>
        <w:gridCol w:w="2126"/>
        <w:gridCol w:w="2126"/>
      </w:tblGrid>
      <w:tr w:rsidR="006C52D7" w:rsidRPr="00EA1343" w:rsidTr="00912E45">
        <w:tc>
          <w:tcPr>
            <w:tcW w:w="2088" w:type="dxa"/>
          </w:tcPr>
          <w:p w:rsidR="006C52D7" w:rsidRPr="00EA1343" w:rsidRDefault="006C52D7" w:rsidP="00E7185C">
            <w:pPr>
              <w:tabs>
                <w:tab w:val="center" w:pos="4332"/>
                <w:tab w:val="left" w:pos="6480"/>
              </w:tabs>
              <w:rPr>
                <w:sz w:val="24"/>
                <w:szCs w:val="24"/>
              </w:rPr>
            </w:pPr>
            <w:r w:rsidRPr="00EA1343">
              <w:rPr>
                <w:rFonts w:hint="eastAsia"/>
                <w:sz w:val="24"/>
                <w:szCs w:val="24"/>
              </w:rPr>
              <w:t>对于</w:t>
            </w:r>
            <w:r w:rsidRPr="00EA1343">
              <w:rPr>
                <w:rFonts w:hint="eastAsia"/>
                <w:sz w:val="24"/>
                <w:szCs w:val="24"/>
              </w:rPr>
              <w:t xml:space="preserve">C++  </w:t>
            </w:r>
            <w:r w:rsidRPr="00EA1343">
              <w:rPr>
                <w:rFonts w:hint="eastAsia"/>
                <w:sz w:val="24"/>
                <w:szCs w:val="24"/>
              </w:rPr>
              <w:t>语言</w:t>
            </w:r>
          </w:p>
        </w:tc>
        <w:tc>
          <w:tcPr>
            <w:tcW w:w="2160" w:type="dxa"/>
          </w:tcPr>
          <w:p w:rsidR="006C52D7" w:rsidRPr="00EA1343" w:rsidRDefault="00CE0CFB" w:rsidP="00E7185C">
            <w:pPr>
              <w:tabs>
                <w:tab w:val="center" w:pos="4332"/>
                <w:tab w:val="left" w:pos="6480"/>
              </w:tabs>
              <w:rPr>
                <w:sz w:val="24"/>
                <w:szCs w:val="24"/>
              </w:rPr>
            </w:pPr>
            <w:r>
              <w:rPr>
                <w:sz w:val="24"/>
              </w:rPr>
              <w:t>alo</w:t>
            </w:r>
            <w:r w:rsidR="006C52D7">
              <w:rPr>
                <w:rFonts w:hint="eastAsia"/>
                <w:sz w:val="24"/>
                <w:szCs w:val="24"/>
              </w:rPr>
              <w:t>.cpp</w:t>
            </w:r>
          </w:p>
        </w:tc>
        <w:tc>
          <w:tcPr>
            <w:tcW w:w="2126" w:type="dxa"/>
            <w:tcBorders>
              <w:tr2bl w:val="nil"/>
            </w:tcBorders>
          </w:tcPr>
          <w:p w:rsidR="006C52D7" w:rsidRPr="00EA1343" w:rsidRDefault="00CE0CFB" w:rsidP="00E7185C">
            <w:pPr>
              <w:tabs>
                <w:tab w:val="center" w:pos="4332"/>
                <w:tab w:val="left" w:pos="6480"/>
              </w:tabs>
              <w:rPr>
                <w:sz w:val="24"/>
                <w:szCs w:val="24"/>
              </w:rPr>
            </w:pPr>
            <w:r>
              <w:rPr>
                <w:rFonts w:hint="eastAsia"/>
                <w:sz w:val="24"/>
              </w:rPr>
              <w:t>sao</w:t>
            </w:r>
            <w:r>
              <w:rPr>
                <w:sz w:val="24"/>
              </w:rPr>
              <w:t>.cpp</w:t>
            </w:r>
          </w:p>
        </w:tc>
        <w:tc>
          <w:tcPr>
            <w:tcW w:w="2126" w:type="dxa"/>
          </w:tcPr>
          <w:p w:rsidR="006C52D7" w:rsidRPr="00EA1343" w:rsidRDefault="00CE0CFB" w:rsidP="00E7185C">
            <w:pPr>
              <w:tabs>
                <w:tab w:val="center" w:pos="4332"/>
                <w:tab w:val="left" w:pos="6480"/>
              </w:tabs>
              <w:rPr>
                <w:sz w:val="24"/>
                <w:szCs w:val="24"/>
              </w:rPr>
            </w:pPr>
            <w:r w:rsidRPr="0074673F">
              <w:rPr>
                <w:rFonts w:hint="eastAsia"/>
                <w:sz w:val="24"/>
              </w:rPr>
              <w:t>ferrous</w:t>
            </w:r>
            <w:r>
              <w:rPr>
                <w:sz w:val="24"/>
              </w:rPr>
              <w:t>.cpp</w:t>
            </w:r>
          </w:p>
        </w:tc>
      </w:tr>
      <w:tr w:rsidR="006C52D7" w:rsidRPr="00EA1343" w:rsidTr="00912E45">
        <w:tc>
          <w:tcPr>
            <w:tcW w:w="2088" w:type="dxa"/>
          </w:tcPr>
          <w:p w:rsidR="006C52D7" w:rsidRPr="00EA1343" w:rsidRDefault="006C52D7" w:rsidP="00E7185C">
            <w:pPr>
              <w:tabs>
                <w:tab w:val="center" w:pos="4332"/>
                <w:tab w:val="left" w:pos="6480"/>
              </w:tabs>
              <w:rPr>
                <w:sz w:val="24"/>
                <w:szCs w:val="24"/>
              </w:rPr>
            </w:pPr>
            <w:r w:rsidRPr="00EA1343">
              <w:rPr>
                <w:rFonts w:hint="eastAsia"/>
                <w:sz w:val="24"/>
                <w:szCs w:val="24"/>
              </w:rPr>
              <w:t>对于</w:t>
            </w:r>
            <w:r w:rsidRPr="00EA1343">
              <w:rPr>
                <w:rFonts w:hint="eastAsia"/>
                <w:sz w:val="24"/>
                <w:szCs w:val="24"/>
              </w:rPr>
              <w:t xml:space="preserve">C    </w:t>
            </w:r>
            <w:r w:rsidRPr="00EA1343">
              <w:rPr>
                <w:rFonts w:hint="eastAsia"/>
                <w:sz w:val="24"/>
                <w:szCs w:val="24"/>
              </w:rPr>
              <w:t>语言</w:t>
            </w:r>
          </w:p>
        </w:tc>
        <w:tc>
          <w:tcPr>
            <w:tcW w:w="2160" w:type="dxa"/>
          </w:tcPr>
          <w:p w:rsidR="006C52D7" w:rsidRPr="00EA1343" w:rsidRDefault="00CE0CFB" w:rsidP="00E7185C">
            <w:pPr>
              <w:tabs>
                <w:tab w:val="center" w:pos="4332"/>
                <w:tab w:val="left" w:pos="6480"/>
              </w:tabs>
              <w:rPr>
                <w:sz w:val="24"/>
                <w:szCs w:val="24"/>
              </w:rPr>
            </w:pPr>
            <w:proofErr w:type="spellStart"/>
            <w:r>
              <w:rPr>
                <w:sz w:val="24"/>
              </w:rPr>
              <w:t>alo</w:t>
            </w:r>
            <w:r w:rsidR="006C52D7">
              <w:rPr>
                <w:rFonts w:hint="eastAsia"/>
                <w:sz w:val="24"/>
                <w:szCs w:val="24"/>
              </w:rPr>
              <w:t>.c</w:t>
            </w:r>
            <w:proofErr w:type="spellEnd"/>
          </w:p>
        </w:tc>
        <w:tc>
          <w:tcPr>
            <w:tcW w:w="2126" w:type="dxa"/>
            <w:tcBorders>
              <w:tr2bl w:val="nil"/>
            </w:tcBorders>
          </w:tcPr>
          <w:p w:rsidR="006C52D7" w:rsidRPr="00EA1343" w:rsidRDefault="00CE0CFB" w:rsidP="00E7185C">
            <w:pPr>
              <w:tabs>
                <w:tab w:val="center" w:pos="4332"/>
                <w:tab w:val="left" w:pos="6480"/>
              </w:tabs>
              <w:rPr>
                <w:sz w:val="24"/>
                <w:szCs w:val="24"/>
              </w:rPr>
            </w:pPr>
            <w:proofErr w:type="spellStart"/>
            <w:r>
              <w:rPr>
                <w:rFonts w:hint="eastAsia"/>
                <w:sz w:val="24"/>
              </w:rPr>
              <w:t>sao</w:t>
            </w:r>
            <w:r>
              <w:rPr>
                <w:sz w:val="24"/>
              </w:rPr>
              <w:t>.c</w:t>
            </w:r>
            <w:proofErr w:type="spellEnd"/>
          </w:p>
        </w:tc>
        <w:tc>
          <w:tcPr>
            <w:tcW w:w="2126" w:type="dxa"/>
          </w:tcPr>
          <w:p w:rsidR="006C52D7" w:rsidRPr="00EA1343" w:rsidRDefault="00CE0CFB" w:rsidP="00E7185C">
            <w:pPr>
              <w:tabs>
                <w:tab w:val="center" w:pos="4332"/>
                <w:tab w:val="left" w:pos="6480"/>
              </w:tabs>
              <w:rPr>
                <w:sz w:val="24"/>
                <w:szCs w:val="24"/>
              </w:rPr>
            </w:pPr>
            <w:proofErr w:type="spellStart"/>
            <w:r w:rsidRPr="0074673F">
              <w:rPr>
                <w:rFonts w:hint="eastAsia"/>
                <w:sz w:val="24"/>
              </w:rPr>
              <w:t>ferrous</w:t>
            </w:r>
            <w:r>
              <w:rPr>
                <w:sz w:val="24"/>
              </w:rPr>
              <w:t>.c</w:t>
            </w:r>
            <w:proofErr w:type="spellEnd"/>
          </w:p>
        </w:tc>
      </w:tr>
      <w:tr w:rsidR="00884F63" w:rsidRPr="00EA1343" w:rsidTr="00912E45">
        <w:tc>
          <w:tcPr>
            <w:tcW w:w="2088" w:type="dxa"/>
          </w:tcPr>
          <w:p w:rsidR="00884F63" w:rsidRPr="00EA1343" w:rsidRDefault="00884F63" w:rsidP="00EA1343">
            <w:pPr>
              <w:tabs>
                <w:tab w:val="center" w:pos="4332"/>
                <w:tab w:val="left" w:pos="6480"/>
              </w:tabs>
              <w:rPr>
                <w:sz w:val="24"/>
                <w:szCs w:val="24"/>
              </w:rPr>
            </w:pPr>
            <w:r w:rsidRPr="00EA1343">
              <w:rPr>
                <w:rFonts w:hint="eastAsia"/>
                <w:sz w:val="24"/>
                <w:szCs w:val="24"/>
              </w:rPr>
              <w:t>对于</w:t>
            </w:r>
            <w:r w:rsidRPr="00EA1343">
              <w:rPr>
                <w:rFonts w:hint="eastAsia"/>
                <w:sz w:val="24"/>
                <w:szCs w:val="24"/>
              </w:rPr>
              <w:t>Pascal</w:t>
            </w:r>
            <w:r w:rsidRPr="00EA1343">
              <w:rPr>
                <w:rFonts w:hint="eastAsia"/>
                <w:sz w:val="24"/>
                <w:szCs w:val="24"/>
              </w:rPr>
              <w:t>语言</w:t>
            </w:r>
          </w:p>
        </w:tc>
        <w:tc>
          <w:tcPr>
            <w:tcW w:w="2160" w:type="dxa"/>
          </w:tcPr>
          <w:p w:rsidR="00884F63" w:rsidRPr="00EA1343" w:rsidRDefault="00CE0CFB" w:rsidP="00EA1343">
            <w:pPr>
              <w:tabs>
                <w:tab w:val="center" w:pos="4332"/>
                <w:tab w:val="left" w:pos="6480"/>
              </w:tabs>
              <w:rPr>
                <w:sz w:val="24"/>
                <w:szCs w:val="24"/>
              </w:rPr>
            </w:pPr>
            <w:proofErr w:type="spellStart"/>
            <w:r>
              <w:rPr>
                <w:sz w:val="24"/>
              </w:rPr>
              <w:t>alo</w:t>
            </w:r>
            <w:r w:rsidR="006C52D7">
              <w:rPr>
                <w:rFonts w:hint="eastAsia"/>
                <w:sz w:val="24"/>
                <w:szCs w:val="24"/>
              </w:rPr>
              <w:t>.pas</w:t>
            </w:r>
            <w:proofErr w:type="spellEnd"/>
          </w:p>
        </w:tc>
        <w:tc>
          <w:tcPr>
            <w:tcW w:w="2126" w:type="dxa"/>
            <w:tcBorders>
              <w:tr2bl w:val="nil"/>
            </w:tcBorders>
          </w:tcPr>
          <w:p w:rsidR="00884F63" w:rsidRPr="00EA1343" w:rsidRDefault="00CE0CFB" w:rsidP="00EA1343">
            <w:pPr>
              <w:tabs>
                <w:tab w:val="center" w:pos="4332"/>
                <w:tab w:val="left" w:pos="6480"/>
              </w:tabs>
              <w:rPr>
                <w:sz w:val="24"/>
                <w:szCs w:val="24"/>
              </w:rPr>
            </w:pPr>
            <w:proofErr w:type="spellStart"/>
            <w:r>
              <w:rPr>
                <w:rFonts w:hint="eastAsia"/>
                <w:sz w:val="24"/>
              </w:rPr>
              <w:t>sao</w:t>
            </w:r>
            <w:r>
              <w:rPr>
                <w:sz w:val="24"/>
              </w:rPr>
              <w:t>.pas</w:t>
            </w:r>
            <w:proofErr w:type="spellEnd"/>
          </w:p>
        </w:tc>
        <w:tc>
          <w:tcPr>
            <w:tcW w:w="2126" w:type="dxa"/>
          </w:tcPr>
          <w:p w:rsidR="00884F63" w:rsidRPr="00EA1343" w:rsidRDefault="00CE0CFB" w:rsidP="00EA1343">
            <w:pPr>
              <w:tabs>
                <w:tab w:val="center" w:pos="4332"/>
                <w:tab w:val="left" w:pos="6480"/>
              </w:tabs>
              <w:rPr>
                <w:sz w:val="24"/>
                <w:szCs w:val="24"/>
              </w:rPr>
            </w:pPr>
            <w:proofErr w:type="spellStart"/>
            <w:r w:rsidRPr="0074673F">
              <w:rPr>
                <w:rFonts w:hint="eastAsia"/>
                <w:sz w:val="24"/>
              </w:rPr>
              <w:t>ferrous</w:t>
            </w:r>
            <w:r>
              <w:rPr>
                <w:sz w:val="24"/>
              </w:rPr>
              <w:t>.pas</w:t>
            </w:r>
            <w:proofErr w:type="spellEnd"/>
          </w:p>
        </w:tc>
      </w:tr>
    </w:tbl>
    <w:p w:rsidR="00884F63" w:rsidRDefault="00884F63" w:rsidP="00884F63">
      <w:pPr>
        <w:rPr>
          <w:sz w:val="24"/>
        </w:rPr>
      </w:pPr>
    </w:p>
    <w:p w:rsidR="001B0FEC" w:rsidRDefault="00884F63" w:rsidP="001B0FEC">
      <w:pPr>
        <w:pStyle w:val="NOI3"/>
      </w:pPr>
      <w:r w:rsidRPr="00025742">
        <w:rPr>
          <w:rFonts w:hint="eastAsia"/>
        </w:rPr>
        <w:t>注意：最终测试时，所有编译命令均不打开任何优化开</w:t>
      </w:r>
      <w:r w:rsidR="00E64AF9">
        <w:rPr>
          <w:rFonts w:hint="eastAsia"/>
        </w:rPr>
        <w:t>关</w:t>
      </w:r>
      <w:r w:rsidR="001B0FEC">
        <w:rPr>
          <w:rFonts w:hint="eastAsia"/>
        </w:rPr>
        <w:t>。</w:t>
      </w:r>
    </w:p>
    <w:p w:rsidR="00BC7D02" w:rsidRDefault="00BC7D02" w:rsidP="00BC7D02">
      <w:pPr>
        <w:pStyle w:val="NOI4"/>
      </w:pPr>
      <w:r w:rsidRPr="00BC7D02">
        <w:lastRenderedPageBreak/>
        <w:t>ALO</w:t>
      </w:r>
    </w:p>
    <w:p w:rsidR="00BC7D02" w:rsidRDefault="00BC7D02" w:rsidP="00BC7D02">
      <w:pPr>
        <w:pStyle w:val="NOI5"/>
      </w:pPr>
      <w:r>
        <w:rPr>
          <w:rFonts w:hint="eastAsia"/>
        </w:rPr>
        <w:t>【</w:t>
      </w:r>
      <w:r>
        <w:t>问题描述】</w:t>
      </w:r>
    </w:p>
    <w:p w:rsidR="006602BB" w:rsidRDefault="006602BB" w:rsidP="006602BB">
      <w:pPr>
        <w:pStyle w:val="NOI6"/>
        <w:rPr>
          <w:rFonts w:hint="eastAsia"/>
        </w:rPr>
      </w:pPr>
      <w:r>
        <w:rPr>
          <w:rFonts w:hint="eastAsia"/>
        </w:rPr>
        <w:t>Welcome to ALO ( Arithmetic and Logistic Online)</w:t>
      </w:r>
      <w:r>
        <w:rPr>
          <w:rFonts w:hint="eastAsia"/>
        </w:rPr>
        <w:t>。这是一个</w:t>
      </w:r>
      <w:r>
        <w:rPr>
          <w:rFonts w:hint="eastAsia"/>
        </w:rPr>
        <w:t>VR MMORPG</w:t>
      </w:r>
      <w:r w:rsidR="00BA7F07">
        <w:rPr>
          <w:rFonts w:hint="eastAsia"/>
        </w:rPr>
        <w:t>，如名字所见，到处充满了数</w:t>
      </w:r>
      <w:r>
        <w:rPr>
          <w:rFonts w:hint="eastAsia"/>
        </w:rPr>
        <w:t>学的谜题。</w:t>
      </w:r>
    </w:p>
    <w:p w:rsidR="006602BB" w:rsidRDefault="006602BB" w:rsidP="006602BB">
      <w:pPr>
        <w:pStyle w:val="NOI6"/>
        <w:rPr>
          <w:rFonts w:hint="eastAsia"/>
        </w:rPr>
      </w:pPr>
      <w:r>
        <w:rPr>
          <w:rFonts w:hint="eastAsia"/>
        </w:rPr>
        <w:t>现在你拥有</w:t>
      </w:r>
      <w:r w:rsidRPr="00474418">
        <w:rPr>
          <w:rFonts w:hint="eastAsia"/>
          <w:i/>
        </w:rPr>
        <w:t>n</w:t>
      </w:r>
      <w:r>
        <w:rPr>
          <w:rFonts w:hint="eastAsia"/>
        </w:rPr>
        <w:t>颗宝石，每颗宝石有一个能量密度，记为</w:t>
      </w:r>
      <w:proofErr w:type="spellStart"/>
      <w:r w:rsidRPr="00AC30E8">
        <w:rPr>
          <w:rFonts w:hint="eastAsia"/>
          <w:i/>
        </w:rPr>
        <w:t>a</w:t>
      </w:r>
      <w:r w:rsidRPr="00AC30E8">
        <w:rPr>
          <w:rFonts w:hint="eastAsia"/>
          <w:i/>
          <w:vertAlign w:val="subscript"/>
        </w:rPr>
        <w:t>i</w:t>
      </w:r>
      <w:proofErr w:type="spellEnd"/>
      <w:r>
        <w:rPr>
          <w:rFonts w:hint="eastAsia"/>
        </w:rPr>
        <w:t>，这些宝石的能量密度两两不同。现在你可以选取连续的一些宝石（必须多于一个）进行融合，设为</w:t>
      </w:r>
      <w:proofErr w:type="spellStart"/>
      <w:r w:rsidRPr="00C2559F">
        <w:rPr>
          <w:rFonts w:hint="eastAsia"/>
          <w:i/>
        </w:rPr>
        <w:t>a</w:t>
      </w:r>
      <w:r w:rsidRPr="00C2559F">
        <w:rPr>
          <w:rFonts w:hint="eastAsia"/>
          <w:i/>
          <w:vertAlign w:val="subscript"/>
        </w:rPr>
        <w:t>i</w:t>
      </w:r>
      <w:proofErr w:type="spellEnd"/>
      <w:r>
        <w:rPr>
          <w:rFonts w:hint="eastAsia"/>
        </w:rPr>
        <w:t>,</w:t>
      </w:r>
      <w:r w:rsidR="00C2559F">
        <w:t xml:space="preserve"> </w:t>
      </w:r>
      <w:r w:rsidRPr="00C2559F">
        <w:rPr>
          <w:rFonts w:hint="eastAsia"/>
          <w:i/>
        </w:rPr>
        <w:t>a</w:t>
      </w:r>
      <w:r w:rsidRPr="00C2559F">
        <w:rPr>
          <w:rFonts w:hint="eastAsia"/>
          <w:i/>
          <w:vertAlign w:val="subscript"/>
        </w:rPr>
        <w:t>i</w:t>
      </w:r>
      <w:r w:rsidRPr="00C2559F">
        <w:rPr>
          <w:rFonts w:hint="eastAsia"/>
          <w:vertAlign w:val="subscript"/>
        </w:rPr>
        <w:t>+1</w:t>
      </w:r>
      <w:r>
        <w:rPr>
          <w:rFonts w:hint="eastAsia"/>
        </w:rPr>
        <w:t>,</w:t>
      </w:r>
      <w:r w:rsidR="00C2559F">
        <w:t xml:space="preserve"> </w:t>
      </w:r>
      <w:r>
        <w:rPr>
          <w:rFonts w:hint="eastAsia"/>
        </w:rPr>
        <w:t>…</w:t>
      </w:r>
      <w:r>
        <w:rPr>
          <w:rFonts w:hint="eastAsia"/>
        </w:rPr>
        <w:t>,</w:t>
      </w:r>
      <w:r w:rsidR="00C2559F">
        <w:t xml:space="preserve"> </w:t>
      </w:r>
      <w:proofErr w:type="spellStart"/>
      <w:r w:rsidRPr="00341C29">
        <w:rPr>
          <w:rFonts w:hint="eastAsia"/>
          <w:i/>
        </w:rPr>
        <w:t>a</w:t>
      </w:r>
      <w:r w:rsidRPr="00341C29">
        <w:rPr>
          <w:rFonts w:hint="eastAsia"/>
          <w:i/>
          <w:vertAlign w:val="subscript"/>
        </w:rPr>
        <w:t>j</w:t>
      </w:r>
      <w:proofErr w:type="spellEnd"/>
      <w:r>
        <w:rPr>
          <w:rFonts w:hint="eastAsia"/>
        </w:rPr>
        <w:t>，则融合而成的宝石的能量密度为这些宝石中能量密度的次大值与其他任意一颗宝石的能量密度按位异或的值，即，设该段宝石能量密度次大值为</w:t>
      </w:r>
      <w:r w:rsidRPr="0032231D">
        <w:rPr>
          <w:rFonts w:hint="eastAsia"/>
          <w:i/>
        </w:rPr>
        <w:t>k</w:t>
      </w:r>
      <w:r>
        <w:rPr>
          <w:rFonts w:hint="eastAsia"/>
        </w:rPr>
        <w:t>，则生成的宝石的能量密度为</w:t>
      </w:r>
      <w:r w:rsidRPr="007A5629">
        <w:rPr>
          <w:rFonts w:hint="eastAsia"/>
          <w:b/>
        </w:rPr>
        <w:t>max</w:t>
      </w:r>
      <w:r>
        <w:rPr>
          <w:rFonts w:hint="eastAsia"/>
        </w:rPr>
        <w:t>{</w:t>
      </w:r>
      <w:r w:rsidRPr="007A5629">
        <w:rPr>
          <w:rFonts w:hint="eastAsia"/>
          <w:i/>
        </w:rPr>
        <w:t>k</w:t>
      </w:r>
      <w:r>
        <w:rPr>
          <w:rFonts w:hint="eastAsia"/>
        </w:rPr>
        <w:t xml:space="preserve"> </w:t>
      </w:r>
      <w:proofErr w:type="spellStart"/>
      <w:r w:rsidRPr="007A5629">
        <w:rPr>
          <w:rFonts w:hint="eastAsia"/>
          <w:b/>
        </w:rPr>
        <w:t>xor</w:t>
      </w:r>
      <w:proofErr w:type="spellEnd"/>
      <w:r>
        <w:rPr>
          <w:rFonts w:hint="eastAsia"/>
        </w:rPr>
        <w:t xml:space="preserve"> </w:t>
      </w:r>
      <w:proofErr w:type="spellStart"/>
      <w:r w:rsidRPr="007A5629">
        <w:rPr>
          <w:rFonts w:hint="eastAsia"/>
          <w:i/>
        </w:rPr>
        <w:t>a</w:t>
      </w:r>
      <w:r w:rsidRPr="007A5629">
        <w:rPr>
          <w:rFonts w:hint="eastAsia"/>
          <w:i/>
          <w:vertAlign w:val="subscript"/>
        </w:rPr>
        <w:t>p</w:t>
      </w:r>
      <w:proofErr w:type="spellEnd"/>
      <w:r>
        <w:rPr>
          <w:rFonts w:hint="eastAsia"/>
        </w:rPr>
        <w:t xml:space="preserve"> | </w:t>
      </w:r>
      <w:proofErr w:type="spellStart"/>
      <w:r w:rsidRPr="003A4100">
        <w:rPr>
          <w:rFonts w:hint="eastAsia"/>
          <w:i/>
        </w:rPr>
        <w:t>a</w:t>
      </w:r>
      <w:r w:rsidRPr="003A4100">
        <w:rPr>
          <w:rFonts w:hint="eastAsia"/>
          <w:i/>
          <w:vertAlign w:val="subscript"/>
        </w:rPr>
        <w:t>p</w:t>
      </w:r>
      <w:proofErr w:type="spellEnd"/>
      <w:r w:rsidR="003A4100">
        <w:rPr>
          <w:rFonts w:hint="eastAsia"/>
        </w:rPr>
        <w:t xml:space="preserve"> </w:t>
      </w:r>
      <w:r w:rsidRPr="003A4100">
        <w:rPr>
          <w:rFonts w:asciiTheme="minorHAnsi" w:hAnsiTheme="minorHAnsi" w:cstheme="minorHAnsi"/>
        </w:rPr>
        <w:t>≠</w:t>
      </w:r>
      <w:r w:rsidR="003A4100">
        <w:rPr>
          <w:rFonts w:hint="eastAsia"/>
        </w:rPr>
        <w:t xml:space="preserve"> </w:t>
      </w:r>
      <w:r w:rsidRPr="003A4100">
        <w:rPr>
          <w:rFonts w:hint="eastAsia"/>
          <w:i/>
        </w:rPr>
        <w:t>k</w:t>
      </w:r>
      <w:r>
        <w:rPr>
          <w:rFonts w:hint="eastAsia"/>
        </w:rPr>
        <w:t xml:space="preserve"> , </w:t>
      </w:r>
      <w:proofErr w:type="spellStart"/>
      <w:r w:rsidRPr="00E03890">
        <w:rPr>
          <w:rFonts w:asciiTheme="minorHAnsi" w:hAnsiTheme="minorHAnsi" w:cstheme="minorHAnsi"/>
          <w:i/>
        </w:rPr>
        <w:t>i</w:t>
      </w:r>
      <w:proofErr w:type="spellEnd"/>
      <w:r w:rsidR="003A4100">
        <w:rPr>
          <w:rFonts w:asciiTheme="minorHAnsi" w:hAnsiTheme="minorHAnsi" w:cstheme="minorHAnsi"/>
        </w:rPr>
        <w:t xml:space="preserve"> </w:t>
      </w:r>
      <w:r w:rsidRPr="003A4100">
        <w:rPr>
          <w:rFonts w:asciiTheme="minorHAnsi" w:hAnsiTheme="minorHAnsi" w:cstheme="minorHAnsi"/>
        </w:rPr>
        <w:t>≤</w:t>
      </w:r>
      <w:r w:rsidR="003A4100">
        <w:rPr>
          <w:rFonts w:asciiTheme="minorHAnsi" w:hAnsiTheme="minorHAnsi" w:cstheme="minorHAnsi"/>
        </w:rPr>
        <w:t xml:space="preserve"> </w:t>
      </w:r>
      <w:r w:rsidRPr="00E03890">
        <w:rPr>
          <w:rFonts w:asciiTheme="minorHAnsi" w:hAnsiTheme="minorHAnsi" w:cstheme="minorHAnsi"/>
          <w:i/>
        </w:rPr>
        <w:t>p</w:t>
      </w:r>
      <w:r w:rsidR="003A4100">
        <w:rPr>
          <w:rFonts w:asciiTheme="minorHAnsi" w:hAnsiTheme="minorHAnsi" w:cstheme="minorHAnsi"/>
        </w:rPr>
        <w:t xml:space="preserve"> </w:t>
      </w:r>
      <w:r w:rsidRPr="003A4100">
        <w:rPr>
          <w:rFonts w:asciiTheme="minorHAnsi" w:hAnsiTheme="minorHAnsi" w:cstheme="minorHAnsi"/>
        </w:rPr>
        <w:t>≤</w:t>
      </w:r>
      <w:r w:rsidR="003A4100">
        <w:rPr>
          <w:rFonts w:asciiTheme="minorHAnsi" w:hAnsiTheme="minorHAnsi" w:cstheme="minorHAnsi"/>
        </w:rPr>
        <w:t xml:space="preserve"> </w:t>
      </w:r>
      <w:r w:rsidRPr="00E03890">
        <w:rPr>
          <w:rFonts w:asciiTheme="minorHAnsi" w:hAnsiTheme="minorHAnsi" w:cstheme="minorHAnsi"/>
          <w:i/>
        </w:rPr>
        <w:t>j</w:t>
      </w:r>
      <w:r>
        <w:rPr>
          <w:rFonts w:hint="eastAsia"/>
        </w:rPr>
        <w:t>}</w:t>
      </w:r>
      <w:r>
        <w:rPr>
          <w:rFonts w:hint="eastAsia"/>
        </w:rPr>
        <w:t>。</w:t>
      </w:r>
    </w:p>
    <w:p w:rsidR="006602BB" w:rsidRDefault="006602BB" w:rsidP="006602BB">
      <w:pPr>
        <w:pStyle w:val="NOI6"/>
        <w:rPr>
          <w:rFonts w:hint="eastAsia"/>
        </w:rPr>
      </w:pPr>
      <w:r>
        <w:rPr>
          <w:rFonts w:hint="eastAsia"/>
        </w:rPr>
        <w:t>现在你需要知道你怎么选取需要融合的宝石，才能使生成的宝石能量密度最大。</w:t>
      </w:r>
    </w:p>
    <w:p w:rsidR="006602BB" w:rsidRDefault="006602BB" w:rsidP="00C16298">
      <w:pPr>
        <w:pStyle w:val="NOI5"/>
        <w:rPr>
          <w:rFonts w:hint="eastAsia"/>
        </w:rPr>
      </w:pPr>
      <w:r>
        <w:rPr>
          <w:rFonts w:hint="eastAsia"/>
        </w:rPr>
        <w:t>【输入格式</w:t>
      </w:r>
      <w:r>
        <w:t>】</w:t>
      </w:r>
    </w:p>
    <w:p w:rsidR="009F28F0" w:rsidRDefault="009F28F0" w:rsidP="006602BB">
      <w:pPr>
        <w:pStyle w:val="NOI6"/>
        <w:rPr>
          <w:rFonts w:hint="eastAsia"/>
        </w:rPr>
      </w:pPr>
      <w:r>
        <w:rPr>
          <w:rFonts w:hint="eastAsia"/>
        </w:rPr>
        <w:t>从</w:t>
      </w:r>
      <w:r>
        <w:t>文件</w:t>
      </w:r>
      <w:r w:rsidRPr="00B22F67">
        <w:rPr>
          <w:rFonts w:hint="eastAsia"/>
          <w:b/>
          <w:i/>
        </w:rPr>
        <w:t>alo.in</w:t>
      </w:r>
      <w:r>
        <w:rPr>
          <w:rFonts w:hint="eastAsia"/>
        </w:rPr>
        <w:t>中</w:t>
      </w:r>
      <w:r>
        <w:t>读入数据。</w:t>
      </w:r>
    </w:p>
    <w:p w:rsidR="006602BB" w:rsidRDefault="006602BB" w:rsidP="006602BB">
      <w:pPr>
        <w:pStyle w:val="NOI6"/>
        <w:rPr>
          <w:rFonts w:hint="eastAsia"/>
        </w:rPr>
      </w:pPr>
      <w:r>
        <w:rPr>
          <w:rFonts w:hint="eastAsia"/>
        </w:rPr>
        <w:t>第一行，一个整数</w:t>
      </w:r>
      <w:r w:rsidR="007551EC" w:rsidRPr="007551EC">
        <w:rPr>
          <w:i/>
        </w:rPr>
        <w:t>n</w:t>
      </w:r>
      <w:r>
        <w:rPr>
          <w:rFonts w:hint="eastAsia"/>
        </w:rPr>
        <w:t>，表示宝石个数。</w:t>
      </w:r>
    </w:p>
    <w:p w:rsidR="006602BB" w:rsidRDefault="006602BB" w:rsidP="006602BB">
      <w:pPr>
        <w:pStyle w:val="NOI6"/>
        <w:rPr>
          <w:rFonts w:hint="eastAsia"/>
        </w:rPr>
      </w:pPr>
      <w:r>
        <w:rPr>
          <w:rFonts w:hint="eastAsia"/>
        </w:rPr>
        <w:t>第二行，</w:t>
      </w:r>
      <w:r w:rsidR="00A140B7" w:rsidRPr="00A140B7">
        <w:rPr>
          <w:i/>
        </w:rPr>
        <w:t>n</w:t>
      </w:r>
      <w:r>
        <w:rPr>
          <w:rFonts w:hint="eastAsia"/>
        </w:rPr>
        <w:t>个整数，</w:t>
      </w:r>
      <w:r w:rsidR="00F859C3">
        <w:rPr>
          <w:rFonts w:hint="eastAsia"/>
        </w:rPr>
        <w:t>分别</w:t>
      </w:r>
      <w:r w:rsidR="00F859C3">
        <w:t>表示</w:t>
      </w:r>
      <w:r w:rsidRPr="00F859C3">
        <w:rPr>
          <w:rFonts w:hint="eastAsia"/>
          <w:i/>
        </w:rPr>
        <w:t>a</w:t>
      </w:r>
      <w:r w:rsidRPr="00F859C3">
        <w:rPr>
          <w:rFonts w:hint="eastAsia"/>
          <w:vertAlign w:val="subscript"/>
        </w:rPr>
        <w:t>1</w:t>
      </w:r>
      <w:r w:rsidR="00F859C3">
        <w:rPr>
          <w:rFonts w:hint="eastAsia"/>
        </w:rPr>
        <w:t>至</w:t>
      </w:r>
      <w:r w:rsidRPr="00F859C3">
        <w:rPr>
          <w:rFonts w:hint="eastAsia"/>
          <w:i/>
        </w:rPr>
        <w:t>a</w:t>
      </w:r>
      <w:r w:rsidRPr="00F859C3">
        <w:rPr>
          <w:rFonts w:hint="eastAsia"/>
          <w:i/>
          <w:vertAlign w:val="subscript"/>
        </w:rPr>
        <w:t>n</w:t>
      </w:r>
      <w:r>
        <w:rPr>
          <w:rFonts w:hint="eastAsia"/>
        </w:rPr>
        <w:t>，表示每颗宝石的能量密度，保证对于</w:t>
      </w:r>
      <w:proofErr w:type="spellStart"/>
      <w:r w:rsidRPr="00E45049">
        <w:rPr>
          <w:rFonts w:hint="eastAsia"/>
          <w:i/>
        </w:rPr>
        <w:t>i</w:t>
      </w:r>
      <w:proofErr w:type="spellEnd"/>
      <w:r w:rsidR="00467B47">
        <w:t xml:space="preserve"> </w:t>
      </w:r>
      <w:r w:rsidRPr="00467B47">
        <w:rPr>
          <w:rFonts w:asciiTheme="minorHAnsi" w:hAnsiTheme="minorHAnsi" w:cstheme="minorHAnsi"/>
        </w:rPr>
        <w:t>≠</w:t>
      </w:r>
      <w:r w:rsidR="00467B47">
        <w:rPr>
          <w:rFonts w:hint="eastAsia"/>
        </w:rPr>
        <w:t xml:space="preserve"> </w:t>
      </w:r>
      <w:r w:rsidRPr="00E45049">
        <w:rPr>
          <w:rFonts w:hint="eastAsia"/>
          <w:i/>
        </w:rPr>
        <w:t>j</w:t>
      </w:r>
      <w:r>
        <w:rPr>
          <w:rFonts w:hint="eastAsia"/>
        </w:rPr>
        <w:t>有</w:t>
      </w:r>
      <w:proofErr w:type="spellStart"/>
      <w:r w:rsidRPr="00467B47">
        <w:rPr>
          <w:rFonts w:hint="eastAsia"/>
          <w:i/>
        </w:rPr>
        <w:t>a</w:t>
      </w:r>
      <w:r w:rsidRPr="00467B47">
        <w:rPr>
          <w:rFonts w:hint="eastAsia"/>
          <w:i/>
          <w:vertAlign w:val="subscript"/>
        </w:rPr>
        <w:t>i</w:t>
      </w:r>
      <w:proofErr w:type="spellEnd"/>
      <w:r w:rsidR="00467B47">
        <w:t xml:space="preserve"> </w:t>
      </w:r>
      <w:r w:rsidRPr="00467B47">
        <w:rPr>
          <w:rFonts w:asciiTheme="minorHAnsi" w:hAnsiTheme="minorHAnsi" w:cstheme="minorHAnsi"/>
        </w:rPr>
        <w:t>≠</w:t>
      </w:r>
      <w:r w:rsidR="00467B47">
        <w:rPr>
          <w:rFonts w:hint="eastAsia"/>
        </w:rPr>
        <w:t xml:space="preserve"> </w:t>
      </w:r>
      <w:proofErr w:type="spellStart"/>
      <w:r w:rsidRPr="00467B47">
        <w:rPr>
          <w:rFonts w:hint="eastAsia"/>
          <w:i/>
        </w:rPr>
        <w:t>a</w:t>
      </w:r>
      <w:r w:rsidRPr="00467B47">
        <w:rPr>
          <w:rFonts w:hint="eastAsia"/>
          <w:i/>
          <w:vertAlign w:val="subscript"/>
        </w:rPr>
        <w:t>j</w:t>
      </w:r>
      <w:proofErr w:type="spellEnd"/>
      <w:r>
        <w:rPr>
          <w:rFonts w:hint="eastAsia"/>
        </w:rPr>
        <w:t>。</w:t>
      </w:r>
    </w:p>
    <w:p w:rsidR="006602BB" w:rsidRDefault="006602BB" w:rsidP="00C16298">
      <w:pPr>
        <w:pStyle w:val="NOI5"/>
      </w:pPr>
      <w:r>
        <w:rPr>
          <w:rFonts w:hint="eastAsia"/>
        </w:rPr>
        <w:t>【输出格式</w:t>
      </w:r>
      <w:r>
        <w:t>】</w:t>
      </w:r>
    </w:p>
    <w:p w:rsidR="009F28F0" w:rsidRDefault="009F28F0" w:rsidP="006602BB">
      <w:pPr>
        <w:pStyle w:val="NOI6"/>
        <w:rPr>
          <w:rFonts w:hint="eastAsia"/>
        </w:rPr>
      </w:pPr>
      <w:r>
        <w:rPr>
          <w:rFonts w:hint="eastAsia"/>
        </w:rPr>
        <w:t>输出到</w:t>
      </w:r>
      <w:r>
        <w:t>文件</w:t>
      </w:r>
      <w:proofErr w:type="spellStart"/>
      <w:r w:rsidRPr="008735AE">
        <w:rPr>
          <w:rFonts w:hint="eastAsia"/>
          <w:b/>
          <w:i/>
        </w:rPr>
        <w:t>alo.out</w:t>
      </w:r>
      <w:proofErr w:type="spellEnd"/>
      <w:r>
        <w:rPr>
          <w:rFonts w:hint="eastAsia"/>
        </w:rPr>
        <w:t>中</w:t>
      </w:r>
      <w:r>
        <w:t>。</w:t>
      </w:r>
    </w:p>
    <w:p w:rsidR="006602BB" w:rsidRDefault="006602BB" w:rsidP="006602BB">
      <w:pPr>
        <w:pStyle w:val="NOI6"/>
        <w:rPr>
          <w:rFonts w:hint="eastAsia"/>
        </w:rPr>
      </w:pPr>
      <w:r>
        <w:rPr>
          <w:rFonts w:hint="eastAsia"/>
        </w:rPr>
        <w:t>输出一行一个整数，表示最大能生成的宝石能量密度。</w:t>
      </w:r>
    </w:p>
    <w:p w:rsidR="006602BB" w:rsidRDefault="006602BB" w:rsidP="00C16298">
      <w:pPr>
        <w:pStyle w:val="NOI5"/>
        <w:rPr>
          <w:rFonts w:hint="eastAsia"/>
        </w:rPr>
      </w:pPr>
      <w:r>
        <w:rPr>
          <w:rFonts w:hint="eastAsia"/>
        </w:rPr>
        <w:t>【样例输入】</w:t>
      </w:r>
    </w:p>
    <w:p w:rsidR="006602BB" w:rsidRDefault="006602BB" w:rsidP="005B6C3D">
      <w:pPr>
        <w:pStyle w:val="NOI7"/>
      </w:pPr>
      <w:r>
        <w:t>5</w:t>
      </w:r>
    </w:p>
    <w:p w:rsidR="006602BB" w:rsidRDefault="006602BB" w:rsidP="005B6C3D">
      <w:pPr>
        <w:pStyle w:val="NOI7"/>
      </w:pPr>
      <w:r>
        <w:t>9 2 1 4 7</w:t>
      </w:r>
    </w:p>
    <w:p w:rsidR="006602BB" w:rsidRDefault="006602BB" w:rsidP="00C16298">
      <w:pPr>
        <w:pStyle w:val="NOI5"/>
        <w:rPr>
          <w:rFonts w:hint="eastAsia"/>
        </w:rPr>
      </w:pPr>
      <w:r>
        <w:rPr>
          <w:rFonts w:hint="eastAsia"/>
        </w:rPr>
        <w:t>【样例输出】</w:t>
      </w:r>
    </w:p>
    <w:p w:rsidR="006602BB" w:rsidRDefault="006602BB" w:rsidP="005B6C3D">
      <w:pPr>
        <w:pStyle w:val="NOI7"/>
      </w:pPr>
      <w:r>
        <w:t>14</w:t>
      </w:r>
    </w:p>
    <w:p w:rsidR="006602BB" w:rsidRDefault="006602BB" w:rsidP="00C16298">
      <w:pPr>
        <w:pStyle w:val="NOI5"/>
        <w:rPr>
          <w:rFonts w:hint="eastAsia"/>
        </w:rPr>
      </w:pPr>
      <w:r>
        <w:rPr>
          <w:rFonts w:hint="eastAsia"/>
        </w:rPr>
        <w:t>【样例解释】</w:t>
      </w:r>
    </w:p>
    <w:p w:rsidR="006602BB" w:rsidRDefault="006602BB" w:rsidP="006602BB">
      <w:pPr>
        <w:pStyle w:val="NOI6"/>
        <w:rPr>
          <w:rFonts w:hint="eastAsia"/>
        </w:rPr>
      </w:pPr>
      <w:r>
        <w:rPr>
          <w:rFonts w:hint="eastAsia"/>
        </w:rPr>
        <w:t>选择区间</w:t>
      </w:r>
      <w:r>
        <w:rPr>
          <w:rFonts w:hint="eastAsia"/>
        </w:rPr>
        <w:t>[1,5]</w:t>
      </w:r>
      <w:r>
        <w:rPr>
          <w:rFonts w:hint="eastAsia"/>
        </w:rPr>
        <w:t>，最大值为</w:t>
      </w:r>
      <w:r>
        <w:rPr>
          <w:rFonts w:hint="eastAsia"/>
        </w:rPr>
        <w:t xml:space="preserve">7 </w:t>
      </w:r>
      <w:proofErr w:type="spellStart"/>
      <w:r w:rsidRPr="00DA75F3">
        <w:rPr>
          <w:rFonts w:hint="eastAsia"/>
          <w:b/>
        </w:rPr>
        <w:t>xor</w:t>
      </w:r>
      <w:proofErr w:type="spellEnd"/>
      <w:r>
        <w:rPr>
          <w:rFonts w:hint="eastAsia"/>
        </w:rPr>
        <w:t xml:space="preserve"> 9</w:t>
      </w:r>
      <w:r>
        <w:rPr>
          <w:rFonts w:hint="eastAsia"/>
        </w:rPr>
        <w:t>。</w:t>
      </w:r>
    </w:p>
    <w:p w:rsidR="006602BB" w:rsidRDefault="006602BB" w:rsidP="00C16298">
      <w:pPr>
        <w:pStyle w:val="NOI5"/>
        <w:rPr>
          <w:rFonts w:hint="eastAsia"/>
        </w:rPr>
      </w:pPr>
      <w:r>
        <w:rPr>
          <w:rFonts w:hint="eastAsia"/>
        </w:rPr>
        <w:t>【</w:t>
      </w:r>
      <w:r>
        <w:rPr>
          <w:rFonts w:hint="eastAsia"/>
        </w:rPr>
        <w:t>数据</w:t>
      </w:r>
      <w:r>
        <w:rPr>
          <w:rFonts w:hint="eastAsia"/>
        </w:rPr>
        <w:t>规模</w:t>
      </w:r>
      <w:r>
        <w:t>与约定】</w:t>
      </w:r>
    </w:p>
    <w:p w:rsidR="006602BB" w:rsidRDefault="006602BB" w:rsidP="006602BB">
      <w:pPr>
        <w:pStyle w:val="NOI6"/>
        <w:rPr>
          <w:rFonts w:hint="eastAsia"/>
        </w:rPr>
      </w:pPr>
      <w:r>
        <w:rPr>
          <w:rFonts w:hint="eastAsia"/>
        </w:rPr>
        <w:t>对于</w:t>
      </w:r>
      <w:r>
        <w:rPr>
          <w:rFonts w:hint="eastAsia"/>
        </w:rPr>
        <w:t>20%</w:t>
      </w:r>
      <w:r>
        <w:rPr>
          <w:rFonts w:hint="eastAsia"/>
        </w:rPr>
        <w:t>的数据有</w:t>
      </w:r>
      <w:r w:rsidRPr="006602BB">
        <w:rPr>
          <w:i/>
        </w:rPr>
        <w:t>n</w:t>
      </w:r>
      <w:r>
        <w:rPr>
          <w:rFonts w:hint="eastAsia"/>
        </w:rPr>
        <w:t xml:space="preserve"> </w:t>
      </w:r>
      <w:r w:rsidRPr="00FD1A4D">
        <w:rPr>
          <w:rFonts w:asciiTheme="minorHAnsi" w:hAnsiTheme="minorHAnsi" w:cstheme="minorHAnsi"/>
        </w:rPr>
        <w:t xml:space="preserve">≤ </w:t>
      </w:r>
      <w:r>
        <w:rPr>
          <w:rFonts w:hint="eastAsia"/>
        </w:rPr>
        <w:t>100</w:t>
      </w:r>
      <w:r>
        <w:rPr>
          <w:rFonts w:hint="eastAsia"/>
        </w:rPr>
        <w:t>。</w:t>
      </w:r>
    </w:p>
    <w:p w:rsidR="006602BB" w:rsidRDefault="006602BB" w:rsidP="006602BB">
      <w:pPr>
        <w:pStyle w:val="NOI6"/>
        <w:rPr>
          <w:rFonts w:hint="eastAsia"/>
        </w:rPr>
      </w:pPr>
      <w:r>
        <w:rPr>
          <w:rFonts w:hint="eastAsia"/>
        </w:rPr>
        <w:t>对于</w:t>
      </w:r>
      <w:r>
        <w:rPr>
          <w:rFonts w:hint="eastAsia"/>
        </w:rPr>
        <w:t>50%</w:t>
      </w:r>
      <w:r>
        <w:rPr>
          <w:rFonts w:hint="eastAsia"/>
        </w:rPr>
        <w:t>的数据有</w:t>
      </w:r>
      <w:r w:rsidRPr="006602BB">
        <w:rPr>
          <w:i/>
        </w:rPr>
        <w:t>n</w:t>
      </w:r>
      <w:r>
        <w:rPr>
          <w:rFonts w:hint="eastAsia"/>
        </w:rPr>
        <w:t xml:space="preserve"> </w:t>
      </w:r>
      <w:r w:rsidRPr="00FD1A4D">
        <w:rPr>
          <w:rFonts w:asciiTheme="minorHAnsi" w:hAnsiTheme="minorHAnsi" w:cstheme="minorHAnsi"/>
        </w:rPr>
        <w:t xml:space="preserve">≤ </w:t>
      </w:r>
      <w:r>
        <w:rPr>
          <w:rFonts w:hint="eastAsia"/>
        </w:rPr>
        <w:t>2000</w:t>
      </w:r>
      <w:r>
        <w:rPr>
          <w:rFonts w:hint="eastAsia"/>
        </w:rPr>
        <w:t>。</w:t>
      </w:r>
    </w:p>
    <w:p w:rsidR="00BC7D02" w:rsidRDefault="006602BB" w:rsidP="006602BB">
      <w:pPr>
        <w:pStyle w:val="NOI6"/>
      </w:pPr>
      <w:r>
        <w:rPr>
          <w:rFonts w:hint="eastAsia"/>
        </w:rPr>
        <w:t>对于</w:t>
      </w:r>
      <w:r>
        <w:rPr>
          <w:rFonts w:hint="eastAsia"/>
        </w:rPr>
        <w:t>100%</w:t>
      </w:r>
      <w:r>
        <w:rPr>
          <w:rFonts w:hint="eastAsia"/>
        </w:rPr>
        <w:t>的数据有</w:t>
      </w:r>
      <w:r>
        <w:rPr>
          <w:rFonts w:hint="eastAsia"/>
        </w:rPr>
        <w:t>1</w:t>
      </w:r>
      <w:r>
        <w:rPr>
          <w:rFonts w:hint="eastAsia"/>
        </w:rPr>
        <w:t xml:space="preserve"> </w:t>
      </w:r>
      <w:r w:rsidRPr="00FD1A4D">
        <w:rPr>
          <w:rFonts w:asciiTheme="minorHAnsi" w:hAnsiTheme="minorHAnsi" w:cstheme="minorHAnsi"/>
        </w:rPr>
        <w:t xml:space="preserve">≤ </w:t>
      </w:r>
      <w:r w:rsidRPr="006602BB">
        <w:rPr>
          <w:i/>
        </w:rPr>
        <w:t>n</w:t>
      </w:r>
      <w:r>
        <w:rPr>
          <w:rFonts w:hint="eastAsia"/>
        </w:rPr>
        <w:t xml:space="preserve"> </w:t>
      </w:r>
      <w:r w:rsidRPr="00FD1A4D">
        <w:rPr>
          <w:rFonts w:asciiTheme="minorHAnsi" w:hAnsiTheme="minorHAnsi" w:cstheme="minorHAnsi"/>
        </w:rPr>
        <w:t xml:space="preserve">≤ </w:t>
      </w:r>
      <w:r>
        <w:rPr>
          <w:rFonts w:hint="eastAsia"/>
        </w:rPr>
        <w:t xml:space="preserve">50000, </w:t>
      </w:r>
      <w:r w:rsidR="003006E0">
        <w:t>0</w:t>
      </w:r>
      <w:r w:rsidR="003006E0">
        <w:rPr>
          <w:rFonts w:hint="eastAsia"/>
        </w:rPr>
        <w:t xml:space="preserve"> </w:t>
      </w:r>
      <w:r w:rsidR="003006E0" w:rsidRPr="00FD1A4D">
        <w:rPr>
          <w:rFonts w:asciiTheme="minorHAnsi" w:hAnsiTheme="minorHAnsi" w:cstheme="minorHAnsi"/>
        </w:rPr>
        <w:t xml:space="preserve">≤ </w:t>
      </w:r>
      <w:proofErr w:type="spellStart"/>
      <w:r w:rsidRPr="006602BB">
        <w:rPr>
          <w:rFonts w:hint="eastAsia"/>
          <w:i/>
        </w:rPr>
        <w:t>a</w:t>
      </w:r>
      <w:r w:rsidRPr="006602BB">
        <w:rPr>
          <w:rFonts w:hint="eastAsia"/>
          <w:i/>
          <w:vertAlign w:val="subscript"/>
        </w:rPr>
        <w:t>i</w:t>
      </w:r>
      <w:proofErr w:type="spellEnd"/>
      <w:r>
        <w:rPr>
          <w:rFonts w:hint="eastAsia"/>
        </w:rPr>
        <w:t xml:space="preserve"> </w:t>
      </w:r>
      <w:r w:rsidRPr="00FD1A4D">
        <w:rPr>
          <w:rFonts w:asciiTheme="minorHAnsi" w:hAnsiTheme="minorHAnsi" w:cstheme="minorHAnsi"/>
        </w:rPr>
        <w:t xml:space="preserve">≤ </w:t>
      </w:r>
      <w:r w:rsidR="003006E0">
        <w:rPr>
          <w:rFonts w:hint="eastAsia"/>
        </w:rPr>
        <w:t>10</w:t>
      </w:r>
      <w:bookmarkStart w:id="0" w:name="_GoBack"/>
      <w:r w:rsidRPr="003006E0">
        <w:rPr>
          <w:rFonts w:hint="eastAsia"/>
          <w:vertAlign w:val="superscript"/>
        </w:rPr>
        <w:t>9</w:t>
      </w:r>
      <w:bookmarkEnd w:id="0"/>
      <w:r>
        <w:rPr>
          <w:rFonts w:hint="eastAsia"/>
        </w:rPr>
        <w:t>。</w:t>
      </w:r>
    </w:p>
    <w:p w:rsidR="003D0D20" w:rsidRDefault="003D0D20" w:rsidP="00BC7D02">
      <w:pPr>
        <w:pStyle w:val="NOI6"/>
      </w:pPr>
    </w:p>
    <w:p w:rsidR="003D0D20" w:rsidRDefault="003D0D20" w:rsidP="0000228A">
      <w:pPr>
        <w:pStyle w:val="NOI4"/>
      </w:pPr>
      <w:r w:rsidRPr="003D0D20">
        <w:lastRenderedPageBreak/>
        <w:t>SAO</w:t>
      </w:r>
    </w:p>
    <w:p w:rsidR="003D0D20" w:rsidRDefault="003D0D20" w:rsidP="0000228A">
      <w:pPr>
        <w:pStyle w:val="NOI5"/>
      </w:pPr>
      <w:r>
        <w:rPr>
          <w:rFonts w:hint="eastAsia"/>
        </w:rPr>
        <w:t>【</w:t>
      </w:r>
      <w:r>
        <w:t>问题描述】</w:t>
      </w:r>
    </w:p>
    <w:p w:rsidR="003D0D20" w:rsidRDefault="003D0D20" w:rsidP="003D0D20">
      <w:pPr>
        <w:pStyle w:val="NOI6"/>
      </w:pPr>
      <w:r>
        <w:rPr>
          <w:rFonts w:hint="eastAsia"/>
        </w:rPr>
        <w:t>Welcome to SAO ( Strange and Abnormal Online)</w:t>
      </w:r>
      <w:r>
        <w:rPr>
          <w:rFonts w:hint="eastAsia"/>
        </w:rPr>
        <w:t>。这是一个</w:t>
      </w:r>
      <w:r>
        <w:rPr>
          <w:rFonts w:hint="eastAsia"/>
        </w:rPr>
        <w:t>VR MMORPG</w:t>
      </w:r>
      <w:r>
        <w:rPr>
          <w:rFonts w:hint="eastAsia"/>
        </w:rPr>
        <w:t>，含有</w:t>
      </w:r>
      <w:r w:rsidR="006C35FF" w:rsidRPr="006C35FF">
        <w:rPr>
          <w:i/>
        </w:rPr>
        <w:t>n</w:t>
      </w:r>
      <w:r>
        <w:rPr>
          <w:rFonts w:hint="eastAsia"/>
        </w:rPr>
        <w:t>个关卡。但是，挑战不同关卡的顺序是一个很大的问题。</w:t>
      </w:r>
    </w:p>
    <w:p w:rsidR="003D0D20" w:rsidRDefault="003D0D20" w:rsidP="003D0D20">
      <w:pPr>
        <w:pStyle w:val="NOI6"/>
      </w:pPr>
      <w:r>
        <w:rPr>
          <w:rFonts w:hint="eastAsia"/>
        </w:rPr>
        <w:t>有</w:t>
      </w:r>
      <w:r w:rsidR="000D569C" w:rsidRPr="000D569C">
        <w:rPr>
          <w:i/>
        </w:rPr>
        <w:t>n</w:t>
      </w:r>
      <w:r w:rsidR="000D569C">
        <w:t xml:space="preserve"> – </w:t>
      </w:r>
      <w:r>
        <w:rPr>
          <w:rFonts w:hint="eastAsia"/>
        </w:rPr>
        <w:t>1</w:t>
      </w:r>
      <w:r>
        <w:rPr>
          <w:rFonts w:hint="eastAsia"/>
        </w:rPr>
        <w:t>个对于挑战关卡的限制，诸如第</w:t>
      </w:r>
      <w:proofErr w:type="spellStart"/>
      <w:r w:rsidRPr="00A64ACE">
        <w:rPr>
          <w:rFonts w:hint="eastAsia"/>
          <w:i/>
        </w:rPr>
        <w:t>i</w:t>
      </w:r>
      <w:proofErr w:type="spellEnd"/>
      <w:r>
        <w:rPr>
          <w:rFonts w:hint="eastAsia"/>
        </w:rPr>
        <w:t>个关卡必须在第</w:t>
      </w:r>
      <w:r w:rsidRPr="00461F02">
        <w:rPr>
          <w:rFonts w:hint="eastAsia"/>
          <w:i/>
        </w:rPr>
        <w:t>j</w:t>
      </w:r>
      <w:r>
        <w:rPr>
          <w:rFonts w:hint="eastAsia"/>
        </w:rPr>
        <w:t>个关卡前挑战，或者完成了第</w:t>
      </w:r>
      <w:r w:rsidRPr="004E2850">
        <w:rPr>
          <w:rFonts w:hint="eastAsia"/>
          <w:i/>
        </w:rPr>
        <w:t>k</w:t>
      </w:r>
      <w:r>
        <w:rPr>
          <w:rFonts w:hint="eastAsia"/>
        </w:rPr>
        <w:t>个关卡才能挑战第</w:t>
      </w:r>
      <w:r>
        <w:rPr>
          <w:rFonts w:hint="eastAsia"/>
        </w:rPr>
        <w:t>l</w:t>
      </w:r>
      <w:r>
        <w:rPr>
          <w:rFonts w:hint="eastAsia"/>
        </w:rPr>
        <w:t>个关卡。并且，如果不考虑限制的方向性，那么在这</w:t>
      </w:r>
      <w:r w:rsidR="00F11196" w:rsidRPr="00F11196">
        <w:rPr>
          <w:i/>
        </w:rPr>
        <w:t>n</w:t>
      </w:r>
      <w:r w:rsidR="00F11196">
        <w:t xml:space="preserve"> – </w:t>
      </w:r>
      <w:r>
        <w:rPr>
          <w:rFonts w:hint="eastAsia"/>
        </w:rPr>
        <w:t>1</w:t>
      </w:r>
      <w:r>
        <w:rPr>
          <w:rFonts w:hint="eastAsia"/>
        </w:rPr>
        <w:t>个限制的情况下，任何两个关卡都存在某种程度的关联性。即，我们不能把所有关卡分成两个非空且不相交的子集，使得这两个子集之间没有任何限制。</w:t>
      </w:r>
    </w:p>
    <w:p w:rsidR="003D0D20" w:rsidRDefault="003D0D20" w:rsidP="0000228A">
      <w:pPr>
        <w:pStyle w:val="NOI5"/>
      </w:pPr>
      <w:r>
        <w:rPr>
          <w:rFonts w:hint="eastAsia"/>
        </w:rPr>
        <w:t>【输入格式</w:t>
      </w:r>
      <w:r>
        <w:t>】</w:t>
      </w:r>
    </w:p>
    <w:p w:rsidR="00842202" w:rsidRDefault="00842202" w:rsidP="003D0D20">
      <w:pPr>
        <w:pStyle w:val="NOI6"/>
      </w:pPr>
      <w:r>
        <w:rPr>
          <w:rFonts w:hint="eastAsia"/>
        </w:rPr>
        <w:t>从</w:t>
      </w:r>
      <w:r>
        <w:t>文件</w:t>
      </w:r>
      <w:r w:rsidRPr="00E63C65">
        <w:rPr>
          <w:rFonts w:hint="eastAsia"/>
          <w:b/>
          <w:i/>
        </w:rPr>
        <w:t>sao.in</w:t>
      </w:r>
      <w:r>
        <w:rPr>
          <w:rFonts w:hint="eastAsia"/>
        </w:rPr>
        <w:t>中读入</w:t>
      </w:r>
      <w:r>
        <w:t>数据。</w:t>
      </w:r>
    </w:p>
    <w:p w:rsidR="003D0D20" w:rsidRDefault="003D0D20" w:rsidP="003D0D20">
      <w:pPr>
        <w:pStyle w:val="NOI6"/>
      </w:pPr>
      <w:r>
        <w:rPr>
          <w:rFonts w:hint="eastAsia"/>
        </w:rPr>
        <w:t>第一行，一个整数</w:t>
      </w:r>
      <w:r w:rsidRPr="000E11BF">
        <w:rPr>
          <w:rFonts w:hint="eastAsia"/>
          <w:i/>
        </w:rPr>
        <w:t>T</w:t>
      </w:r>
      <w:r>
        <w:rPr>
          <w:rFonts w:hint="eastAsia"/>
        </w:rPr>
        <w:t>，表示数据组数。</w:t>
      </w:r>
    </w:p>
    <w:p w:rsidR="003D0D20" w:rsidRDefault="003D0D20" w:rsidP="003D0D20">
      <w:pPr>
        <w:pStyle w:val="NOI6"/>
      </w:pPr>
      <w:r>
        <w:rPr>
          <w:rFonts w:hint="eastAsia"/>
        </w:rPr>
        <w:t>对于每组数据，第一行一个整数</w:t>
      </w:r>
      <w:r w:rsidR="00DE54A4" w:rsidRPr="00DE54A4">
        <w:rPr>
          <w:i/>
        </w:rPr>
        <w:t>n</w:t>
      </w:r>
      <w:r>
        <w:rPr>
          <w:rFonts w:hint="eastAsia"/>
        </w:rPr>
        <w:t>，表示关卡数。接下来</w:t>
      </w:r>
      <w:r w:rsidR="006F0F43" w:rsidRPr="006F0F43">
        <w:rPr>
          <w:i/>
        </w:rPr>
        <w:t>n</w:t>
      </w:r>
      <w:r w:rsidR="006F0F43">
        <w:t xml:space="preserve"> – </w:t>
      </w:r>
      <w:r>
        <w:rPr>
          <w:rFonts w:hint="eastAsia"/>
        </w:rPr>
        <w:t>1</w:t>
      </w:r>
      <w:r w:rsidR="007A5B0A">
        <w:rPr>
          <w:rFonts w:hint="eastAsia"/>
        </w:rPr>
        <w:t>行，每行为“</w:t>
      </w:r>
      <w:proofErr w:type="spellStart"/>
      <w:r w:rsidRPr="007A5B0A">
        <w:rPr>
          <w:rFonts w:hint="eastAsia"/>
          <w:i/>
        </w:rPr>
        <w:t>i</w:t>
      </w:r>
      <w:proofErr w:type="spellEnd"/>
      <w:r>
        <w:rPr>
          <w:rFonts w:hint="eastAsia"/>
        </w:rPr>
        <w:t xml:space="preserve"> </w:t>
      </w:r>
      <w:r w:rsidRPr="00491A52">
        <w:rPr>
          <w:rFonts w:hint="eastAsia"/>
          <w:b/>
        </w:rPr>
        <w:t>sign</w:t>
      </w:r>
      <w:r>
        <w:rPr>
          <w:rFonts w:hint="eastAsia"/>
        </w:rPr>
        <w:t xml:space="preserve"> </w:t>
      </w:r>
      <w:r w:rsidR="007A5B0A" w:rsidRPr="007A5B0A">
        <w:rPr>
          <w:i/>
        </w:rPr>
        <w:t>j</w:t>
      </w:r>
      <w:r>
        <w:rPr>
          <w:rFonts w:hint="eastAsia"/>
        </w:rPr>
        <w:t>”，其中</w:t>
      </w:r>
      <w:r>
        <w:rPr>
          <w:rFonts w:hint="eastAsia"/>
        </w:rPr>
        <w:t>0</w:t>
      </w:r>
      <w:r w:rsidR="00D86797">
        <w:rPr>
          <w:rFonts w:hint="eastAsia"/>
        </w:rPr>
        <w:t xml:space="preserve"> </w:t>
      </w:r>
      <w:r w:rsidR="00D86797" w:rsidRPr="00FD1A4D">
        <w:rPr>
          <w:rFonts w:asciiTheme="minorHAnsi" w:hAnsiTheme="minorHAnsi" w:cstheme="minorHAnsi"/>
        </w:rPr>
        <w:t xml:space="preserve">≤ </w:t>
      </w:r>
      <w:proofErr w:type="spellStart"/>
      <w:r w:rsidRPr="007442EE">
        <w:rPr>
          <w:rFonts w:hint="eastAsia"/>
          <w:i/>
        </w:rPr>
        <w:t>i</w:t>
      </w:r>
      <w:proofErr w:type="spellEnd"/>
      <w:r>
        <w:rPr>
          <w:rFonts w:hint="eastAsia"/>
        </w:rPr>
        <w:t xml:space="preserve">, </w:t>
      </w:r>
      <w:r w:rsidRPr="007442EE">
        <w:rPr>
          <w:rFonts w:hint="eastAsia"/>
          <w:i/>
        </w:rPr>
        <w:t>j</w:t>
      </w:r>
      <w:r w:rsidR="00D86797">
        <w:rPr>
          <w:rFonts w:hint="eastAsia"/>
        </w:rPr>
        <w:t xml:space="preserve"> </w:t>
      </w:r>
      <w:r w:rsidR="00D86797" w:rsidRPr="00FD1A4D">
        <w:rPr>
          <w:rFonts w:asciiTheme="minorHAnsi" w:hAnsiTheme="minorHAnsi" w:cstheme="minorHAnsi"/>
        </w:rPr>
        <w:t xml:space="preserve">≤ </w:t>
      </w:r>
      <w:r w:rsidR="00D86797" w:rsidRPr="00D86797">
        <w:rPr>
          <w:i/>
        </w:rPr>
        <w:t>n</w:t>
      </w:r>
      <w:r w:rsidR="00D86797">
        <w:t xml:space="preserve"> – </w:t>
      </w:r>
      <w:r>
        <w:rPr>
          <w:rFonts w:hint="eastAsia"/>
        </w:rPr>
        <w:t>1</w:t>
      </w:r>
      <w:r>
        <w:rPr>
          <w:rFonts w:hint="eastAsia"/>
        </w:rPr>
        <w:t>且</w:t>
      </w:r>
      <w:proofErr w:type="spellStart"/>
      <w:r w:rsidRPr="00CA00FA">
        <w:rPr>
          <w:rFonts w:hint="eastAsia"/>
          <w:i/>
        </w:rPr>
        <w:t>i</w:t>
      </w:r>
      <w:proofErr w:type="spellEnd"/>
      <w:r w:rsidR="00D601D2" w:rsidRPr="00D601D2">
        <w:rPr>
          <w:rFonts w:asciiTheme="minorHAnsi" w:hAnsiTheme="minorHAnsi" w:cstheme="minorHAnsi"/>
          <w:i/>
        </w:rPr>
        <w:t xml:space="preserve"> </w:t>
      </w:r>
      <w:r w:rsidRPr="00D601D2">
        <w:rPr>
          <w:rFonts w:asciiTheme="minorHAnsi" w:hAnsiTheme="minorHAnsi" w:cstheme="minorHAnsi"/>
        </w:rPr>
        <w:t>≠</w:t>
      </w:r>
      <w:r w:rsidR="00D601D2" w:rsidRPr="00D601D2">
        <w:rPr>
          <w:rFonts w:asciiTheme="minorHAnsi" w:hAnsiTheme="minorHAnsi" w:cstheme="minorHAnsi"/>
        </w:rPr>
        <w:t xml:space="preserve"> </w:t>
      </w:r>
      <w:r w:rsidRPr="00D601D2">
        <w:rPr>
          <w:rFonts w:asciiTheme="minorHAnsi" w:hAnsiTheme="minorHAnsi" w:cstheme="minorHAnsi"/>
          <w:i/>
        </w:rPr>
        <w:t>j</w:t>
      </w:r>
      <w:r>
        <w:rPr>
          <w:rFonts w:hint="eastAsia"/>
        </w:rPr>
        <w:t>，</w:t>
      </w:r>
      <w:r w:rsidRPr="00A45F3C">
        <w:rPr>
          <w:rFonts w:hint="eastAsia"/>
          <w:b/>
        </w:rPr>
        <w:t>sign</w:t>
      </w:r>
      <w:r w:rsidR="00A45F3C">
        <w:rPr>
          <w:rFonts w:hint="eastAsia"/>
        </w:rPr>
        <w:t>为“</w:t>
      </w:r>
      <w:r>
        <w:rPr>
          <w:rFonts w:hint="eastAsia"/>
        </w:rPr>
        <w:t>&lt;</w:t>
      </w:r>
      <w:r>
        <w:rPr>
          <w:rFonts w:hint="eastAsia"/>
        </w:rPr>
        <w:t>”或者</w:t>
      </w:r>
      <w:r w:rsidR="00A45F3C">
        <w:rPr>
          <w:rFonts w:hint="eastAsia"/>
        </w:rPr>
        <w:t>“</w:t>
      </w:r>
      <w:r>
        <w:rPr>
          <w:rFonts w:hint="eastAsia"/>
        </w:rPr>
        <w:t>&gt;</w:t>
      </w:r>
      <w:r>
        <w:rPr>
          <w:rFonts w:hint="eastAsia"/>
        </w:rPr>
        <w:t>”，表示第</w:t>
      </w:r>
      <w:proofErr w:type="spellStart"/>
      <w:r w:rsidRPr="00AF7B15">
        <w:rPr>
          <w:rFonts w:hint="eastAsia"/>
          <w:i/>
        </w:rPr>
        <w:t>i</w:t>
      </w:r>
      <w:proofErr w:type="spellEnd"/>
      <w:r>
        <w:rPr>
          <w:rFonts w:hint="eastAsia"/>
        </w:rPr>
        <w:t>个关卡必须在第</w:t>
      </w:r>
      <w:r w:rsidRPr="00296DA8">
        <w:rPr>
          <w:rFonts w:hint="eastAsia"/>
          <w:i/>
        </w:rPr>
        <w:t>j</w:t>
      </w:r>
      <w:r>
        <w:rPr>
          <w:rFonts w:hint="eastAsia"/>
        </w:rPr>
        <w:t>个关卡前</w:t>
      </w:r>
      <w:r>
        <w:rPr>
          <w:rFonts w:hint="eastAsia"/>
        </w:rPr>
        <w:t>/</w:t>
      </w:r>
      <w:r>
        <w:rPr>
          <w:rFonts w:hint="eastAsia"/>
        </w:rPr>
        <w:t>后完成。</w:t>
      </w:r>
    </w:p>
    <w:p w:rsidR="003D0D20" w:rsidRDefault="003D0D20" w:rsidP="0000228A">
      <w:pPr>
        <w:pStyle w:val="NOI5"/>
      </w:pPr>
      <w:r>
        <w:rPr>
          <w:rFonts w:hint="eastAsia"/>
        </w:rPr>
        <w:t>【输出格式</w:t>
      </w:r>
      <w:r>
        <w:t>】</w:t>
      </w:r>
    </w:p>
    <w:p w:rsidR="00AA15AC" w:rsidRPr="00AA15AC" w:rsidRDefault="00AA15AC" w:rsidP="00AA15AC">
      <w:pPr>
        <w:pStyle w:val="NOI6"/>
      </w:pPr>
      <w:r>
        <w:rPr>
          <w:rFonts w:hint="eastAsia"/>
        </w:rPr>
        <w:t>输出到</w:t>
      </w:r>
      <w:r>
        <w:t>文件</w:t>
      </w:r>
      <w:proofErr w:type="spellStart"/>
      <w:r w:rsidRPr="00CF0808">
        <w:rPr>
          <w:rFonts w:hint="eastAsia"/>
          <w:b/>
          <w:i/>
        </w:rPr>
        <w:t>sao.out</w:t>
      </w:r>
      <w:proofErr w:type="spellEnd"/>
      <w:r>
        <w:rPr>
          <w:rFonts w:hint="eastAsia"/>
        </w:rPr>
        <w:t>中</w:t>
      </w:r>
      <w:r>
        <w:t>。</w:t>
      </w:r>
    </w:p>
    <w:p w:rsidR="003D0D20" w:rsidRDefault="003D0D20" w:rsidP="003D0D20">
      <w:pPr>
        <w:pStyle w:val="NOI6"/>
      </w:pPr>
      <w:r>
        <w:rPr>
          <w:rFonts w:hint="eastAsia"/>
        </w:rPr>
        <w:t>对于每个数据，输出一行一个整数，为攻克关卡的顺序方案个数，</w:t>
      </w:r>
      <w:r w:rsidRPr="00F46D4C">
        <w:rPr>
          <w:rFonts w:hint="eastAsia"/>
          <w:b/>
        </w:rPr>
        <w:t>mod</w:t>
      </w:r>
      <w:r>
        <w:rPr>
          <w:rFonts w:hint="eastAsia"/>
        </w:rPr>
        <w:t xml:space="preserve"> 1</w:t>
      </w:r>
      <w:r w:rsidR="00D04CE2">
        <w:t>,</w:t>
      </w:r>
      <w:r>
        <w:rPr>
          <w:rFonts w:hint="eastAsia"/>
        </w:rPr>
        <w:t>000</w:t>
      </w:r>
      <w:r w:rsidR="00D04CE2">
        <w:t>,</w:t>
      </w:r>
      <w:r>
        <w:rPr>
          <w:rFonts w:hint="eastAsia"/>
        </w:rPr>
        <w:t>000</w:t>
      </w:r>
      <w:r w:rsidR="00D04CE2">
        <w:t>,</w:t>
      </w:r>
      <w:r>
        <w:rPr>
          <w:rFonts w:hint="eastAsia"/>
        </w:rPr>
        <w:t>007</w:t>
      </w:r>
      <w:r>
        <w:rPr>
          <w:rFonts w:hint="eastAsia"/>
        </w:rPr>
        <w:t>输出。</w:t>
      </w:r>
    </w:p>
    <w:p w:rsidR="003D0D20" w:rsidRDefault="003D0D20" w:rsidP="0000228A">
      <w:pPr>
        <w:pStyle w:val="NOI5"/>
      </w:pPr>
      <w:r>
        <w:rPr>
          <w:rFonts w:hint="eastAsia"/>
        </w:rPr>
        <w:t>【样例输入】</w:t>
      </w:r>
    </w:p>
    <w:p w:rsidR="003D0D20" w:rsidRDefault="003D0D20" w:rsidP="008A4E8F">
      <w:pPr>
        <w:pStyle w:val="NOI7"/>
      </w:pPr>
      <w:r>
        <w:t>2</w:t>
      </w:r>
    </w:p>
    <w:p w:rsidR="003D0D20" w:rsidRDefault="003D0D20" w:rsidP="008A4E8F">
      <w:pPr>
        <w:pStyle w:val="NOI7"/>
      </w:pPr>
      <w:r>
        <w:t>5</w:t>
      </w:r>
    </w:p>
    <w:p w:rsidR="003D0D20" w:rsidRDefault="003D0D20" w:rsidP="008A4E8F">
      <w:pPr>
        <w:pStyle w:val="NOI7"/>
      </w:pPr>
      <w:r>
        <w:t>0 &lt; 2</w:t>
      </w:r>
    </w:p>
    <w:p w:rsidR="003D0D20" w:rsidRDefault="003D0D20" w:rsidP="008A4E8F">
      <w:pPr>
        <w:pStyle w:val="NOI7"/>
      </w:pPr>
      <w:r>
        <w:t>1 &lt; 2</w:t>
      </w:r>
    </w:p>
    <w:p w:rsidR="003D0D20" w:rsidRDefault="003D0D20" w:rsidP="008A4E8F">
      <w:pPr>
        <w:pStyle w:val="NOI7"/>
      </w:pPr>
      <w:r>
        <w:t>2 &lt; 3</w:t>
      </w:r>
    </w:p>
    <w:p w:rsidR="003D0D20" w:rsidRDefault="003D0D20" w:rsidP="008A4E8F">
      <w:pPr>
        <w:pStyle w:val="NOI7"/>
      </w:pPr>
      <w:r>
        <w:t>2 &lt; 4</w:t>
      </w:r>
    </w:p>
    <w:p w:rsidR="003D0D20" w:rsidRDefault="003D0D20" w:rsidP="008A4E8F">
      <w:pPr>
        <w:pStyle w:val="NOI7"/>
      </w:pPr>
      <w:r>
        <w:t>4</w:t>
      </w:r>
    </w:p>
    <w:p w:rsidR="003D0D20" w:rsidRDefault="003D0D20" w:rsidP="008A4E8F">
      <w:pPr>
        <w:pStyle w:val="NOI7"/>
      </w:pPr>
      <w:r>
        <w:t>0 &lt; 1</w:t>
      </w:r>
    </w:p>
    <w:p w:rsidR="003D0D20" w:rsidRDefault="003D0D20" w:rsidP="008A4E8F">
      <w:pPr>
        <w:pStyle w:val="NOI7"/>
      </w:pPr>
      <w:r>
        <w:t>0 &lt; 2</w:t>
      </w:r>
    </w:p>
    <w:p w:rsidR="003D0D20" w:rsidRDefault="003D0D20" w:rsidP="008A4E8F">
      <w:pPr>
        <w:pStyle w:val="NOI7"/>
      </w:pPr>
      <w:r>
        <w:t>0 &lt; 3</w:t>
      </w:r>
    </w:p>
    <w:p w:rsidR="003D0D20" w:rsidRDefault="003D0D20" w:rsidP="0000228A">
      <w:pPr>
        <w:pStyle w:val="NOI5"/>
      </w:pPr>
      <w:r>
        <w:rPr>
          <w:rFonts w:hint="eastAsia"/>
        </w:rPr>
        <w:t>【样例输出】</w:t>
      </w:r>
    </w:p>
    <w:p w:rsidR="003D0D20" w:rsidRDefault="003D0D20" w:rsidP="008A4E8F">
      <w:pPr>
        <w:pStyle w:val="NOI7"/>
      </w:pPr>
      <w:r>
        <w:t>4</w:t>
      </w:r>
    </w:p>
    <w:p w:rsidR="003D0D20" w:rsidRDefault="003D0D20" w:rsidP="008A4E8F">
      <w:pPr>
        <w:pStyle w:val="NOI7"/>
      </w:pPr>
      <w:r>
        <w:t>6</w:t>
      </w:r>
    </w:p>
    <w:p w:rsidR="003D0D20" w:rsidRDefault="003D0D20" w:rsidP="0000228A">
      <w:pPr>
        <w:pStyle w:val="NOI5"/>
      </w:pPr>
      <w:r>
        <w:rPr>
          <w:rFonts w:hint="eastAsia"/>
        </w:rPr>
        <w:lastRenderedPageBreak/>
        <w:t>【</w:t>
      </w:r>
      <w:r>
        <w:t>数据规模与约定】</w:t>
      </w:r>
    </w:p>
    <w:p w:rsidR="003D0D20" w:rsidRDefault="003D0D20" w:rsidP="003D0D20">
      <w:pPr>
        <w:pStyle w:val="NOI6"/>
      </w:pPr>
      <w:r>
        <w:rPr>
          <w:rFonts w:hint="eastAsia"/>
        </w:rPr>
        <w:t>对于</w:t>
      </w:r>
      <w:r>
        <w:rPr>
          <w:rFonts w:hint="eastAsia"/>
        </w:rPr>
        <w:t>20%</w:t>
      </w:r>
      <w:r>
        <w:rPr>
          <w:rFonts w:hint="eastAsia"/>
        </w:rPr>
        <w:t>的数据有</w:t>
      </w:r>
      <w:r w:rsidR="006B5627" w:rsidRPr="006B5627">
        <w:rPr>
          <w:i/>
        </w:rPr>
        <w:t>n</w:t>
      </w:r>
      <w:r w:rsidR="006B5627">
        <w:rPr>
          <w:rFonts w:hint="eastAsia"/>
        </w:rPr>
        <w:t xml:space="preserve"> </w:t>
      </w:r>
      <w:r w:rsidR="006B5627" w:rsidRPr="00FD1A4D">
        <w:rPr>
          <w:rFonts w:asciiTheme="minorHAnsi" w:hAnsiTheme="minorHAnsi" w:cstheme="minorHAnsi"/>
        </w:rPr>
        <w:t xml:space="preserve">≤ </w:t>
      </w:r>
      <w:r>
        <w:rPr>
          <w:rFonts w:hint="eastAsia"/>
        </w:rPr>
        <w:t>10</w:t>
      </w:r>
      <w:r>
        <w:rPr>
          <w:rFonts w:hint="eastAsia"/>
        </w:rPr>
        <w:t>。</w:t>
      </w:r>
    </w:p>
    <w:p w:rsidR="003D0D20" w:rsidRDefault="003D0D20" w:rsidP="003D0D20">
      <w:pPr>
        <w:pStyle w:val="NOI6"/>
      </w:pPr>
      <w:r>
        <w:rPr>
          <w:rFonts w:hint="eastAsia"/>
        </w:rPr>
        <w:t>对于</w:t>
      </w:r>
      <w:r>
        <w:rPr>
          <w:rFonts w:hint="eastAsia"/>
        </w:rPr>
        <w:t>40%</w:t>
      </w:r>
      <w:r>
        <w:rPr>
          <w:rFonts w:hint="eastAsia"/>
        </w:rPr>
        <w:t>的数据有</w:t>
      </w:r>
      <w:r w:rsidR="00A65C6B" w:rsidRPr="00A65C6B">
        <w:rPr>
          <w:i/>
        </w:rPr>
        <w:t>n</w:t>
      </w:r>
      <w:r w:rsidR="00A65C6B">
        <w:rPr>
          <w:rFonts w:hint="eastAsia"/>
        </w:rPr>
        <w:t xml:space="preserve"> </w:t>
      </w:r>
      <w:r w:rsidR="00A65C6B" w:rsidRPr="00FD1A4D">
        <w:rPr>
          <w:rFonts w:asciiTheme="minorHAnsi" w:hAnsiTheme="minorHAnsi" w:cstheme="minorHAnsi"/>
        </w:rPr>
        <w:t xml:space="preserve">≤ </w:t>
      </w:r>
      <w:r>
        <w:rPr>
          <w:rFonts w:hint="eastAsia"/>
        </w:rPr>
        <w:t>100</w:t>
      </w:r>
      <w:r>
        <w:rPr>
          <w:rFonts w:hint="eastAsia"/>
        </w:rPr>
        <w:t>。</w:t>
      </w:r>
    </w:p>
    <w:p w:rsidR="003D0D20" w:rsidRDefault="003D0D20" w:rsidP="003D0D20">
      <w:pPr>
        <w:pStyle w:val="NOI6"/>
      </w:pPr>
      <w:r>
        <w:rPr>
          <w:rFonts w:hint="eastAsia"/>
        </w:rPr>
        <w:t>对于另外</w:t>
      </w:r>
      <w:r>
        <w:rPr>
          <w:rFonts w:hint="eastAsia"/>
        </w:rPr>
        <w:t>20%</w:t>
      </w:r>
      <w:r>
        <w:rPr>
          <w:rFonts w:hint="eastAsia"/>
        </w:rPr>
        <w:t>的数据有，保证数据中</w:t>
      </w:r>
      <w:r w:rsidRPr="005E2637">
        <w:rPr>
          <w:rFonts w:hint="eastAsia"/>
          <w:b/>
        </w:rPr>
        <w:t>sign</w:t>
      </w:r>
      <w:r>
        <w:rPr>
          <w:rFonts w:hint="eastAsia"/>
        </w:rPr>
        <w:t>只会是</w:t>
      </w:r>
      <w:r>
        <w:rPr>
          <w:rFonts w:hint="eastAsia"/>
        </w:rPr>
        <w:t>&lt;</w:t>
      </w:r>
      <w:r>
        <w:rPr>
          <w:rFonts w:hint="eastAsia"/>
        </w:rPr>
        <w:t>，并且</w:t>
      </w:r>
      <w:proofErr w:type="spellStart"/>
      <w:r w:rsidRPr="00FC0227">
        <w:rPr>
          <w:rFonts w:hint="eastAsia"/>
          <w:i/>
        </w:rPr>
        <w:t>i</w:t>
      </w:r>
      <w:proofErr w:type="spellEnd"/>
      <w:r w:rsidR="00C22042">
        <w:t xml:space="preserve"> </w:t>
      </w:r>
      <w:r>
        <w:rPr>
          <w:rFonts w:hint="eastAsia"/>
        </w:rPr>
        <w:t>&lt;</w:t>
      </w:r>
      <w:r w:rsidR="00C22042">
        <w:t xml:space="preserve"> </w:t>
      </w:r>
      <w:r w:rsidRPr="00C22042">
        <w:rPr>
          <w:rFonts w:hint="eastAsia"/>
          <w:i/>
        </w:rPr>
        <w:t>j</w:t>
      </w:r>
      <w:r>
        <w:rPr>
          <w:rFonts w:hint="eastAsia"/>
        </w:rPr>
        <w:t>。</w:t>
      </w:r>
    </w:p>
    <w:p w:rsidR="003D0D20" w:rsidRDefault="003D0D20" w:rsidP="003D0D20">
      <w:pPr>
        <w:pStyle w:val="NOI6"/>
      </w:pPr>
      <w:r>
        <w:rPr>
          <w:rFonts w:hint="eastAsia"/>
        </w:rPr>
        <w:t>对于</w:t>
      </w:r>
      <w:r>
        <w:rPr>
          <w:rFonts w:hint="eastAsia"/>
        </w:rPr>
        <w:t>100%</w:t>
      </w:r>
      <w:r>
        <w:rPr>
          <w:rFonts w:hint="eastAsia"/>
        </w:rPr>
        <w:t>的数据有</w:t>
      </w:r>
      <w:r w:rsidRPr="00CF0CBE">
        <w:rPr>
          <w:rFonts w:hint="eastAsia"/>
          <w:i/>
        </w:rPr>
        <w:t>T</w:t>
      </w:r>
      <w:r w:rsidR="00CF0CBE">
        <w:rPr>
          <w:rFonts w:hint="eastAsia"/>
        </w:rPr>
        <w:t xml:space="preserve"> </w:t>
      </w:r>
      <w:r w:rsidR="00CF0CBE" w:rsidRPr="00FD1A4D">
        <w:rPr>
          <w:rFonts w:asciiTheme="minorHAnsi" w:hAnsiTheme="minorHAnsi" w:cstheme="minorHAnsi"/>
        </w:rPr>
        <w:t xml:space="preserve">≤ </w:t>
      </w:r>
      <w:r>
        <w:rPr>
          <w:rFonts w:hint="eastAsia"/>
        </w:rPr>
        <w:t>5</w:t>
      </w:r>
      <w:r>
        <w:rPr>
          <w:rFonts w:hint="eastAsia"/>
        </w:rPr>
        <w:t>，</w:t>
      </w:r>
      <w:r w:rsidR="007D651C">
        <w:rPr>
          <w:rFonts w:hint="eastAsia"/>
        </w:rPr>
        <w:t>1</w:t>
      </w:r>
      <w:r w:rsidR="007D651C">
        <w:t xml:space="preserve"> </w:t>
      </w:r>
      <w:r w:rsidR="007D651C" w:rsidRPr="00FD1A4D">
        <w:rPr>
          <w:rFonts w:asciiTheme="minorHAnsi" w:hAnsiTheme="minorHAnsi" w:cstheme="minorHAnsi"/>
        </w:rPr>
        <w:t xml:space="preserve">≤ </w:t>
      </w:r>
      <w:r w:rsidR="000E671E" w:rsidRPr="000E671E">
        <w:rPr>
          <w:i/>
        </w:rPr>
        <w:t>n</w:t>
      </w:r>
      <w:r w:rsidR="000E671E">
        <w:rPr>
          <w:rFonts w:hint="eastAsia"/>
        </w:rPr>
        <w:t xml:space="preserve"> </w:t>
      </w:r>
      <w:r w:rsidR="000E671E" w:rsidRPr="00FD1A4D">
        <w:rPr>
          <w:rFonts w:asciiTheme="minorHAnsi" w:hAnsiTheme="minorHAnsi" w:cstheme="minorHAnsi"/>
        </w:rPr>
        <w:t xml:space="preserve">≤ </w:t>
      </w:r>
      <w:r>
        <w:rPr>
          <w:rFonts w:hint="eastAsia"/>
        </w:rPr>
        <w:t>1000</w:t>
      </w:r>
      <w:r>
        <w:rPr>
          <w:rFonts w:hint="eastAsia"/>
        </w:rPr>
        <w:t>。</w:t>
      </w:r>
    </w:p>
    <w:p w:rsidR="003D0D20" w:rsidRDefault="003D0D20" w:rsidP="003D0D20">
      <w:pPr>
        <w:pStyle w:val="NOI6"/>
      </w:pPr>
    </w:p>
    <w:p w:rsidR="00F92702" w:rsidRDefault="00F92702" w:rsidP="003D0D20">
      <w:pPr>
        <w:pStyle w:val="NOI6"/>
      </w:pPr>
    </w:p>
    <w:p w:rsidR="006C52D7" w:rsidRDefault="006C52D7" w:rsidP="00F92702">
      <w:pPr>
        <w:pStyle w:val="NOI6"/>
      </w:pPr>
    </w:p>
    <w:p w:rsidR="006C52D7" w:rsidRDefault="006C52D7" w:rsidP="006C52D7">
      <w:pPr>
        <w:pStyle w:val="NOI4"/>
      </w:pPr>
      <w:r>
        <w:rPr>
          <w:rFonts w:hint="eastAsia"/>
        </w:rPr>
        <w:lastRenderedPageBreak/>
        <w:t>钙铁锌硒维生素</w:t>
      </w:r>
    </w:p>
    <w:p w:rsidR="006C52D7" w:rsidRDefault="006C52D7" w:rsidP="006C52D7">
      <w:pPr>
        <w:pStyle w:val="NOI5"/>
      </w:pPr>
      <w:r>
        <w:rPr>
          <w:rFonts w:hint="eastAsia"/>
        </w:rPr>
        <w:t>【</w:t>
      </w:r>
      <w:r>
        <w:t>问题描述】</w:t>
      </w:r>
    </w:p>
    <w:p w:rsidR="006C52D7" w:rsidRDefault="006C52D7" w:rsidP="006C52D7">
      <w:pPr>
        <w:pStyle w:val="NOI6"/>
      </w:pPr>
      <w:r>
        <w:rPr>
          <w:rFonts w:hint="eastAsia"/>
        </w:rPr>
        <w:t>银河队选手名单出来了！小林，作为特聘的营养师，将负责银河队选手参加宇宙比赛的饮食。</w:t>
      </w:r>
    </w:p>
    <w:p w:rsidR="006C52D7" w:rsidRDefault="006C52D7" w:rsidP="006C52D7">
      <w:pPr>
        <w:pStyle w:val="NOI6"/>
      </w:pPr>
      <w:r>
        <w:rPr>
          <w:rFonts w:hint="eastAsia"/>
        </w:rPr>
        <w:t>众所周知，前往宇宙的某个星球，通常要花费好长好长的时间，人体情况在这之间会发生变化，因此，需要根据每天的情况搭配伙食，来保证营养。</w:t>
      </w:r>
    </w:p>
    <w:p w:rsidR="006C52D7" w:rsidRDefault="006C52D7" w:rsidP="006C52D7">
      <w:pPr>
        <w:pStyle w:val="NOI6"/>
      </w:pPr>
      <w:r>
        <w:rPr>
          <w:rFonts w:hint="eastAsia"/>
        </w:rPr>
        <w:t>小林把人体需要的营养分成了</w:t>
      </w:r>
      <w:r w:rsidR="005C6D32" w:rsidRPr="005C6D32">
        <w:rPr>
          <w:i/>
        </w:rPr>
        <w:t>n</w:t>
      </w:r>
      <w:r>
        <w:rPr>
          <w:rFonts w:hint="eastAsia"/>
        </w:rPr>
        <w:t>种，这些营养包括但不限于铁，钙。他准备了</w:t>
      </w:r>
      <w:r>
        <w:rPr>
          <w:rFonts w:hint="eastAsia"/>
        </w:rPr>
        <w:t>2</w:t>
      </w:r>
      <w:r>
        <w:rPr>
          <w:rFonts w:hint="eastAsia"/>
        </w:rPr>
        <w:t>套厨师机器人，一套厨师机器人有</w:t>
      </w:r>
      <w:r w:rsidR="006D2D12" w:rsidRPr="005C6D32">
        <w:rPr>
          <w:i/>
        </w:rPr>
        <w:t>n</w:t>
      </w:r>
      <w:r>
        <w:rPr>
          <w:rFonts w:hint="eastAsia"/>
        </w:rPr>
        <w:t>个，每个厨师机器人只会做一道菜，这道菜一斤能提供第</w:t>
      </w:r>
      <w:proofErr w:type="spellStart"/>
      <w:r w:rsidRPr="00851DDE">
        <w:rPr>
          <w:rFonts w:hint="eastAsia"/>
          <w:i/>
        </w:rPr>
        <w:t>i</w:t>
      </w:r>
      <w:proofErr w:type="spellEnd"/>
      <w:r>
        <w:rPr>
          <w:rFonts w:hint="eastAsia"/>
        </w:rPr>
        <w:t>种营养</w:t>
      </w:r>
      <w:r w:rsidR="00D35BD5" w:rsidRPr="00D35BD5">
        <w:rPr>
          <w:rFonts w:hint="eastAsia"/>
          <w:i/>
        </w:rPr>
        <w:t>x</w:t>
      </w:r>
      <w:r w:rsidR="00D35BD5" w:rsidRPr="00D35BD5">
        <w:rPr>
          <w:rFonts w:hint="eastAsia"/>
          <w:i/>
          <w:vertAlign w:val="subscript"/>
        </w:rPr>
        <w:t>i</w:t>
      </w:r>
      <w:r>
        <w:rPr>
          <w:rFonts w:hint="eastAsia"/>
        </w:rPr>
        <w:t>微克。想要吃这道菜的时候，只要输入一个数，就能吃到对应数量的这道菜了。为防止摄入过量对身体造成的伤害，每个机器人还有防过量摄入药，只要输入一个数，就能生成一定剂量的药，吃了这些药，就能减少相当于食用对应数目的这道菜提供的营养。</w:t>
      </w:r>
    </w:p>
    <w:p w:rsidR="006C52D7" w:rsidRDefault="006C52D7" w:rsidP="006C52D7">
      <w:pPr>
        <w:pStyle w:val="NOI6"/>
      </w:pPr>
      <w:r>
        <w:rPr>
          <w:rFonts w:hint="eastAsia"/>
        </w:rPr>
        <w:t>小林之所以准备</w:t>
      </w:r>
      <w:r>
        <w:rPr>
          <w:rFonts w:hint="eastAsia"/>
        </w:rPr>
        <w:t>2</w:t>
      </w:r>
      <w:r>
        <w:rPr>
          <w:rFonts w:hint="eastAsia"/>
        </w:rPr>
        <w:t>套厨师机器人，正是因为旅途漫漫，难以预计，也许某一个厨师机器人在途中坏掉，要是影响了银河队选手的身体，就不好了。因此，第</w:t>
      </w:r>
      <w:r>
        <w:rPr>
          <w:rFonts w:hint="eastAsia"/>
        </w:rPr>
        <w:t>2</w:t>
      </w:r>
      <w:r>
        <w:rPr>
          <w:rFonts w:hint="eastAsia"/>
        </w:rPr>
        <w:t>套厨师机器人被用来做第</w:t>
      </w:r>
      <w:r>
        <w:rPr>
          <w:rFonts w:hint="eastAsia"/>
        </w:rPr>
        <w:t>1</w:t>
      </w:r>
      <w:r>
        <w:rPr>
          <w:rFonts w:hint="eastAsia"/>
        </w:rPr>
        <w:t>套的备用。小林需要为每一个第</w:t>
      </w:r>
      <w:r>
        <w:rPr>
          <w:rFonts w:hint="eastAsia"/>
        </w:rPr>
        <w:t>1</w:t>
      </w:r>
      <w:r>
        <w:rPr>
          <w:rFonts w:hint="eastAsia"/>
        </w:rPr>
        <w:t>套厨师机器人选一个第</w:t>
      </w:r>
      <w:r>
        <w:rPr>
          <w:rFonts w:hint="eastAsia"/>
        </w:rPr>
        <w:t>2</w:t>
      </w:r>
      <w:r>
        <w:rPr>
          <w:rFonts w:hint="eastAsia"/>
        </w:rPr>
        <w:t>套厨师机器人作备份，使得当这个机器人坏掉时，用备份顶替，整套厨师机器人仍然能搭配出任何营养需求，而且，每个第</w:t>
      </w:r>
      <w:r>
        <w:rPr>
          <w:rFonts w:hint="eastAsia"/>
        </w:rPr>
        <w:t>2</w:t>
      </w:r>
      <w:r>
        <w:rPr>
          <w:rFonts w:hint="eastAsia"/>
        </w:rPr>
        <w:t>套厨师机器人只能当一个第</w:t>
      </w:r>
      <w:r>
        <w:rPr>
          <w:rFonts w:hint="eastAsia"/>
        </w:rPr>
        <w:t>1</w:t>
      </w:r>
      <w:r>
        <w:rPr>
          <w:rFonts w:hint="eastAsia"/>
        </w:rPr>
        <w:t>套厨师机器人的备份。</w:t>
      </w:r>
    </w:p>
    <w:p w:rsidR="006C52D7" w:rsidRDefault="006C52D7" w:rsidP="006C52D7">
      <w:pPr>
        <w:pStyle w:val="NOI5"/>
      </w:pPr>
      <w:r>
        <w:rPr>
          <w:rFonts w:hint="eastAsia"/>
        </w:rPr>
        <w:t>【</w:t>
      </w:r>
      <w:r>
        <w:t>输入格式】</w:t>
      </w:r>
    </w:p>
    <w:p w:rsidR="006C52D7" w:rsidRDefault="006C52D7" w:rsidP="006C52D7">
      <w:pPr>
        <w:pStyle w:val="NOI6"/>
      </w:pPr>
      <w:r>
        <w:rPr>
          <w:rFonts w:hint="eastAsia"/>
        </w:rPr>
        <w:t>从</w:t>
      </w:r>
      <w:r>
        <w:t>文件</w:t>
      </w:r>
      <w:r w:rsidRPr="00454968">
        <w:rPr>
          <w:b/>
          <w:i/>
        </w:rPr>
        <w:t>ferrous.in</w:t>
      </w:r>
      <w:r>
        <w:rPr>
          <w:rFonts w:hint="eastAsia"/>
        </w:rPr>
        <w:t>中</w:t>
      </w:r>
      <w:r>
        <w:t>读入数据。</w:t>
      </w:r>
    </w:p>
    <w:p w:rsidR="006C52D7" w:rsidRDefault="006C52D7" w:rsidP="006C52D7">
      <w:pPr>
        <w:pStyle w:val="NOI6"/>
      </w:pPr>
      <w:r>
        <w:rPr>
          <w:rFonts w:hint="eastAsia"/>
        </w:rPr>
        <w:t>输入文件的第一行包含一个正整数</w:t>
      </w:r>
      <w:r w:rsidR="002E56AA" w:rsidRPr="002E56AA">
        <w:rPr>
          <w:i/>
        </w:rPr>
        <w:t>n</w:t>
      </w:r>
      <w:r>
        <w:rPr>
          <w:rFonts w:hint="eastAsia"/>
        </w:rPr>
        <w:t>。接下来</w:t>
      </w:r>
      <w:r w:rsidR="00481255" w:rsidRPr="002E56AA">
        <w:rPr>
          <w:i/>
        </w:rPr>
        <w:t>n</w:t>
      </w:r>
      <w:r>
        <w:rPr>
          <w:rFonts w:hint="eastAsia"/>
        </w:rPr>
        <w:t>行，每行</w:t>
      </w:r>
      <w:r w:rsidR="00481255" w:rsidRPr="002E56AA">
        <w:rPr>
          <w:i/>
        </w:rPr>
        <w:t>n</w:t>
      </w:r>
      <w:r>
        <w:rPr>
          <w:rFonts w:hint="eastAsia"/>
        </w:rPr>
        <w:t>个整数，表示第</w:t>
      </w:r>
      <w:r>
        <w:rPr>
          <w:rFonts w:hint="eastAsia"/>
        </w:rPr>
        <w:t>1</w:t>
      </w:r>
      <w:r>
        <w:rPr>
          <w:rFonts w:hint="eastAsia"/>
        </w:rPr>
        <w:t>套厨师机器人做的菜每一斤提供的每种营养。再接下来</w:t>
      </w:r>
      <w:r w:rsidR="00481255" w:rsidRPr="002E56AA">
        <w:rPr>
          <w:i/>
        </w:rPr>
        <w:t>n</w:t>
      </w:r>
      <w:r>
        <w:rPr>
          <w:rFonts w:hint="eastAsia"/>
        </w:rPr>
        <w:t>行，每行</w:t>
      </w:r>
      <w:r w:rsidR="00481255" w:rsidRPr="002E56AA">
        <w:rPr>
          <w:i/>
        </w:rPr>
        <w:t>n</w:t>
      </w:r>
      <w:r>
        <w:rPr>
          <w:rFonts w:hint="eastAsia"/>
        </w:rPr>
        <w:t>个整数，表示第</w:t>
      </w:r>
      <w:r>
        <w:rPr>
          <w:rFonts w:hint="eastAsia"/>
        </w:rPr>
        <w:t>2</w:t>
      </w:r>
      <w:r>
        <w:rPr>
          <w:rFonts w:hint="eastAsia"/>
        </w:rPr>
        <w:t>套厨师机器人做的菜每一斤提供的每种营养。</w:t>
      </w:r>
    </w:p>
    <w:p w:rsidR="006C52D7" w:rsidRDefault="006C52D7" w:rsidP="006C52D7">
      <w:pPr>
        <w:pStyle w:val="NOI5"/>
      </w:pPr>
      <w:r>
        <w:rPr>
          <w:rFonts w:hint="eastAsia"/>
        </w:rPr>
        <w:t>【</w:t>
      </w:r>
      <w:r>
        <w:t>输出格式】</w:t>
      </w:r>
    </w:p>
    <w:p w:rsidR="006C52D7" w:rsidRDefault="006C52D7" w:rsidP="006C52D7">
      <w:pPr>
        <w:pStyle w:val="NOI6"/>
      </w:pPr>
      <w:r>
        <w:rPr>
          <w:rFonts w:hint="eastAsia"/>
        </w:rPr>
        <w:t>输出</w:t>
      </w:r>
      <w:r>
        <w:t>到文件</w:t>
      </w:r>
      <w:proofErr w:type="spellStart"/>
      <w:r w:rsidRPr="0040508B">
        <w:rPr>
          <w:b/>
          <w:i/>
        </w:rPr>
        <w:t>ferrous.out</w:t>
      </w:r>
      <w:proofErr w:type="spellEnd"/>
      <w:r>
        <w:rPr>
          <w:rFonts w:hint="eastAsia"/>
        </w:rPr>
        <w:t>中</w:t>
      </w:r>
      <w:r>
        <w:t>。</w:t>
      </w:r>
    </w:p>
    <w:p w:rsidR="006C52D7" w:rsidRDefault="006C52D7" w:rsidP="006C52D7">
      <w:pPr>
        <w:pStyle w:val="NOI6"/>
      </w:pPr>
      <w:r>
        <w:rPr>
          <w:rFonts w:hint="eastAsia"/>
        </w:rPr>
        <w:t>输出文件的第一行是一个字符串，如果无法完成任务，输出“</w:t>
      </w:r>
      <w:r>
        <w:rPr>
          <w:rFonts w:hint="eastAsia"/>
        </w:rPr>
        <w:t>NIE</w:t>
      </w:r>
      <w:r>
        <w:rPr>
          <w:rFonts w:hint="eastAsia"/>
        </w:rPr>
        <w:t>”，否则输出“</w:t>
      </w:r>
      <w:r>
        <w:rPr>
          <w:rFonts w:hint="eastAsia"/>
        </w:rPr>
        <w:t>TAK</w:t>
      </w:r>
      <w:r>
        <w:rPr>
          <w:rFonts w:hint="eastAsia"/>
        </w:rPr>
        <w:t>”，并跟着</w:t>
      </w:r>
      <w:r w:rsidR="00C60581" w:rsidRPr="002E56AA">
        <w:rPr>
          <w:i/>
        </w:rPr>
        <w:t>n</w:t>
      </w:r>
      <w:r>
        <w:rPr>
          <w:rFonts w:hint="eastAsia"/>
        </w:rPr>
        <w:t>行，第</w:t>
      </w:r>
      <w:proofErr w:type="spellStart"/>
      <w:r w:rsidRPr="0061048D">
        <w:rPr>
          <w:rFonts w:hint="eastAsia"/>
          <w:i/>
        </w:rPr>
        <w:t>i</w:t>
      </w:r>
      <w:proofErr w:type="spellEnd"/>
      <w:r>
        <w:rPr>
          <w:rFonts w:hint="eastAsia"/>
        </w:rPr>
        <w:t>行表示第</w:t>
      </w:r>
      <w:proofErr w:type="spellStart"/>
      <w:r w:rsidRPr="00EB1035">
        <w:rPr>
          <w:rFonts w:hint="eastAsia"/>
          <w:i/>
        </w:rPr>
        <w:t>i</w:t>
      </w:r>
      <w:proofErr w:type="spellEnd"/>
      <w:r>
        <w:rPr>
          <w:rFonts w:hint="eastAsia"/>
        </w:rPr>
        <w:t>个第</w:t>
      </w:r>
      <w:r>
        <w:rPr>
          <w:rFonts w:hint="eastAsia"/>
        </w:rPr>
        <w:t>1</w:t>
      </w:r>
      <w:r>
        <w:rPr>
          <w:rFonts w:hint="eastAsia"/>
        </w:rPr>
        <w:t>套机器人的备份是哪一个第</w:t>
      </w:r>
      <w:r>
        <w:rPr>
          <w:rFonts w:hint="eastAsia"/>
        </w:rPr>
        <w:t>2</w:t>
      </w:r>
      <w:r>
        <w:rPr>
          <w:rFonts w:hint="eastAsia"/>
        </w:rPr>
        <w:t>套机器人。为了避免麻烦，如果有多种可能的答案，请给出字典序最小的那一组。</w:t>
      </w:r>
    </w:p>
    <w:p w:rsidR="006C52D7" w:rsidRDefault="006C52D7" w:rsidP="006C52D7">
      <w:pPr>
        <w:pStyle w:val="NOI5"/>
      </w:pPr>
      <w:r>
        <w:rPr>
          <w:rFonts w:hint="eastAsia"/>
        </w:rPr>
        <w:t>【</w:t>
      </w:r>
      <w:r>
        <w:t>样例输入</w:t>
      </w:r>
      <w:r>
        <w:rPr>
          <w:rFonts w:hint="eastAsia"/>
        </w:rPr>
        <w:t>1</w:t>
      </w:r>
      <w:r>
        <w:rPr>
          <w:rFonts w:hint="eastAsia"/>
        </w:rPr>
        <w:t>】</w:t>
      </w:r>
    </w:p>
    <w:p w:rsidR="006C52D7" w:rsidRDefault="006C52D7" w:rsidP="006C52D7">
      <w:pPr>
        <w:pStyle w:val="NOI7"/>
      </w:pPr>
      <w:r>
        <w:t>3</w:t>
      </w:r>
    </w:p>
    <w:p w:rsidR="006C52D7" w:rsidRDefault="006C52D7" w:rsidP="006C52D7">
      <w:pPr>
        <w:pStyle w:val="NOI7"/>
      </w:pPr>
      <w:r>
        <w:t>1 0 0</w:t>
      </w:r>
    </w:p>
    <w:p w:rsidR="006C52D7" w:rsidRDefault="006C52D7" w:rsidP="006C52D7">
      <w:pPr>
        <w:pStyle w:val="NOI7"/>
      </w:pPr>
      <w:r>
        <w:t>0 1 0</w:t>
      </w:r>
    </w:p>
    <w:p w:rsidR="006C52D7" w:rsidRDefault="006C52D7" w:rsidP="006C52D7">
      <w:pPr>
        <w:pStyle w:val="NOI7"/>
      </w:pPr>
      <w:r>
        <w:t>0 0 1</w:t>
      </w:r>
    </w:p>
    <w:p w:rsidR="006C52D7" w:rsidRDefault="006C52D7" w:rsidP="006C52D7">
      <w:pPr>
        <w:pStyle w:val="NOI7"/>
      </w:pPr>
      <w:r>
        <w:t>2 3 0</w:t>
      </w:r>
    </w:p>
    <w:p w:rsidR="006C52D7" w:rsidRDefault="006C52D7" w:rsidP="006C52D7">
      <w:pPr>
        <w:pStyle w:val="NOI7"/>
      </w:pPr>
      <w:r>
        <w:t>0 7 8</w:t>
      </w:r>
    </w:p>
    <w:p w:rsidR="006C52D7" w:rsidRDefault="006C52D7" w:rsidP="006C52D7">
      <w:pPr>
        <w:pStyle w:val="NOI7"/>
      </w:pPr>
      <w:r>
        <w:t>0 0 9</w:t>
      </w:r>
    </w:p>
    <w:p w:rsidR="006C52D7" w:rsidRDefault="006C52D7" w:rsidP="006C52D7">
      <w:pPr>
        <w:pStyle w:val="NOI5"/>
      </w:pPr>
      <w:r>
        <w:rPr>
          <w:rFonts w:hint="eastAsia"/>
        </w:rPr>
        <w:lastRenderedPageBreak/>
        <w:t>【</w:t>
      </w:r>
      <w:r>
        <w:t>样例输出</w:t>
      </w:r>
      <w:r>
        <w:rPr>
          <w:rFonts w:hint="eastAsia"/>
        </w:rPr>
        <w:t>1</w:t>
      </w:r>
      <w:r>
        <w:rPr>
          <w:rFonts w:hint="eastAsia"/>
        </w:rPr>
        <w:t>】</w:t>
      </w:r>
    </w:p>
    <w:p w:rsidR="006C52D7" w:rsidRDefault="006C52D7" w:rsidP="006C52D7">
      <w:pPr>
        <w:pStyle w:val="NOI7"/>
      </w:pPr>
      <w:r>
        <w:t>TAK</w:t>
      </w:r>
    </w:p>
    <w:p w:rsidR="006C52D7" w:rsidRDefault="006C52D7" w:rsidP="006C52D7">
      <w:pPr>
        <w:pStyle w:val="NOI7"/>
      </w:pPr>
      <w:r>
        <w:t>1</w:t>
      </w:r>
    </w:p>
    <w:p w:rsidR="006C52D7" w:rsidRDefault="006C52D7" w:rsidP="006C52D7">
      <w:pPr>
        <w:pStyle w:val="NOI7"/>
      </w:pPr>
      <w:r>
        <w:t>2</w:t>
      </w:r>
    </w:p>
    <w:p w:rsidR="006C52D7" w:rsidRDefault="006C52D7" w:rsidP="006C52D7">
      <w:pPr>
        <w:pStyle w:val="NOI7"/>
      </w:pPr>
      <w:r>
        <w:t>3</w:t>
      </w:r>
    </w:p>
    <w:p w:rsidR="006C52D7" w:rsidRDefault="006C52D7" w:rsidP="006C52D7">
      <w:pPr>
        <w:pStyle w:val="NOI5"/>
      </w:pPr>
      <w:r>
        <w:rPr>
          <w:rFonts w:hint="eastAsia"/>
        </w:rPr>
        <w:t>【</w:t>
      </w:r>
      <w:r>
        <w:t>样例输入</w:t>
      </w:r>
      <w:r>
        <w:rPr>
          <w:rFonts w:hint="eastAsia"/>
        </w:rPr>
        <w:t>2</w:t>
      </w:r>
      <w:r>
        <w:rPr>
          <w:rFonts w:hint="eastAsia"/>
        </w:rPr>
        <w:t>】</w:t>
      </w:r>
    </w:p>
    <w:p w:rsidR="006C52D7" w:rsidRDefault="006C52D7" w:rsidP="006C52D7">
      <w:pPr>
        <w:pStyle w:val="NOI7"/>
      </w:pPr>
      <w:r>
        <w:t>4</w:t>
      </w:r>
    </w:p>
    <w:p w:rsidR="006C52D7" w:rsidRDefault="006C52D7" w:rsidP="006C52D7">
      <w:pPr>
        <w:pStyle w:val="NOI7"/>
      </w:pPr>
      <w:r>
        <w:t>2 0 1 3</w:t>
      </w:r>
    </w:p>
    <w:p w:rsidR="006C52D7" w:rsidRDefault="006C52D7" w:rsidP="006C52D7">
      <w:pPr>
        <w:pStyle w:val="NOI7"/>
      </w:pPr>
      <w:r>
        <w:t>0 1 0 4</w:t>
      </w:r>
    </w:p>
    <w:p w:rsidR="006C52D7" w:rsidRDefault="006C52D7" w:rsidP="006C52D7">
      <w:pPr>
        <w:pStyle w:val="NOI7"/>
      </w:pPr>
      <w:r>
        <w:t>1 9 9 4</w:t>
      </w:r>
    </w:p>
    <w:p w:rsidR="006C52D7" w:rsidRDefault="006C52D7" w:rsidP="006C52D7">
      <w:pPr>
        <w:pStyle w:val="NOI7"/>
      </w:pPr>
      <w:r>
        <w:t>0 4 1 7</w:t>
      </w:r>
    </w:p>
    <w:p w:rsidR="006C52D7" w:rsidRDefault="006C52D7" w:rsidP="006C52D7">
      <w:pPr>
        <w:pStyle w:val="NOI7"/>
      </w:pPr>
      <w:r>
        <w:t>1 10 9 8</w:t>
      </w:r>
    </w:p>
    <w:p w:rsidR="006C52D7" w:rsidRDefault="006C52D7" w:rsidP="006C52D7">
      <w:pPr>
        <w:pStyle w:val="NOI7"/>
      </w:pPr>
      <w:r>
        <w:t>1 13 10 11</w:t>
      </w:r>
    </w:p>
    <w:p w:rsidR="006C52D7" w:rsidRDefault="006C52D7" w:rsidP="006C52D7">
      <w:pPr>
        <w:pStyle w:val="NOI7"/>
      </w:pPr>
      <w:r>
        <w:t>1 2 1 5</w:t>
      </w:r>
    </w:p>
    <w:p w:rsidR="006C52D7" w:rsidRDefault="006C52D7" w:rsidP="006C52D7">
      <w:pPr>
        <w:pStyle w:val="NOI7"/>
      </w:pPr>
      <w:r>
        <w:t>2 1 1 7</w:t>
      </w:r>
    </w:p>
    <w:p w:rsidR="006C52D7" w:rsidRDefault="006C52D7" w:rsidP="006C52D7">
      <w:pPr>
        <w:pStyle w:val="NOI5"/>
      </w:pPr>
      <w:r>
        <w:rPr>
          <w:rFonts w:hint="eastAsia"/>
        </w:rPr>
        <w:t>【</w:t>
      </w:r>
      <w:r>
        <w:t>样例输出</w:t>
      </w:r>
      <w:r>
        <w:rPr>
          <w:rFonts w:hint="eastAsia"/>
        </w:rPr>
        <w:t>2</w:t>
      </w:r>
      <w:r>
        <w:rPr>
          <w:rFonts w:hint="eastAsia"/>
        </w:rPr>
        <w:t>】</w:t>
      </w:r>
    </w:p>
    <w:p w:rsidR="006C52D7" w:rsidRDefault="006C52D7" w:rsidP="006C52D7">
      <w:pPr>
        <w:pStyle w:val="NOI7"/>
      </w:pPr>
      <w:r>
        <w:t>TAK</w:t>
      </w:r>
    </w:p>
    <w:p w:rsidR="006C52D7" w:rsidRDefault="006C52D7" w:rsidP="006C52D7">
      <w:pPr>
        <w:pStyle w:val="NOI7"/>
      </w:pPr>
      <w:r>
        <w:t>3</w:t>
      </w:r>
    </w:p>
    <w:p w:rsidR="006C52D7" w:rsidRDefault="006C52D7" w:rsidP="006C52D7">
      <w:pPr>
        <w:pStyle w:val="NOI7"/>
      </w:pPr>
      <w:r>
        <w:t>4</w:t>
      </w:r>
    </w:p>
    <w:p w:rsidR="006C52D7" w:rsidRDefault="006C52D7" w:rsidP="006C52D7">
      <w:pPr>
        <w:pStyle w:val="NOI7"/>
      </w:pPr>
      <w:r>
        <w:t>1</w:t>
      </w:r>
    </w:p>
    <w:p w:rsidR="006C52D7" w:rsidRDefault="006C52D7" w:rsidP="006C52D7">
      <w:pPr>
        <w:pStyle w:val="NOI7"/>
      </w:pPr>
      <w:r>
        <w:t>2</w:t>
      </w:r>
    </w:p>
    <w:p w:rsidR="006C52D7" w:rsidRDefault="006C52D7" w:rsidP="006C52D7">
      <w:pPr>
        <w:pStyle w:val="NOI5"/>
      </w:pPr>
      <w:r>
        <w:rPr>
          <w:rFonts w:hint="eastAsia"/>
        </w:rPr>
        <w:t>【</w:t>
      </w:r>
      <w:r>
        <w:t>数据规模与约定】</w:t>
      </w:r>
    </w:p>
    <w:p w:rsidR="006C52D7" w:rsidRDefault="006C52D7" w:rsidP="006C52D7">
      <w:pPr>
        <w:pStyle w:val="NOI6"/>
      </w:pPr>
      <w:r>
        <w:rPr>
          <w:rFonts w:hint="eastAsia"/>
        </w:rPr>
        <w:t>对于</w:t>
      </w:r>
      <w:r>
        <w:rPr>
          <w:rFonts w:hint="eastAsia"/>
        </w:rPr>
        <w:t>10%</w:t>
      </w:r>
      <w:r>
        <w:rPr>
          <w:rFonts w:hint="eastAsia"/>
        </w:rPr>
        <w:t>的数据，</w:t>
      </w:r>
      <w:r w:rsidR="0012779A" w:rsidRPr="002E56AA">
        <w:rPr>
          <w:i/>
        </w:rPr>
        <w:t>n</w:t>
      </w:r>
      <w:r w:rsidR="0012779A">
        <w:t xml:space="preserve"> </w:t>
      </w:r>
      <w:r>
        <w:rPr>
          <w:rFonts w:hint="eastAsia"/>
        </w:rPr>
        <w:t>=</w:t>
      </w:r>
      <w:r w:rsidR="0012779A">
        <w:t xml:space="preserve"> </w:t>
      </w:r>
      <w:r>
        <w:rPr>
          <w:rFonts w:hint="eastAsia"/>
        </w:rPr>
        <w:t>2</w:t>
      </w:r>
      <w:r>
        <w:rPr>
          <w:rFonts w:hint="eastAsia"/>
        </w:rPr>
        <w:t>；</w:t>
      </w:r>
    </w:p>
    <w:p w:rsidR="006C52D7" w:rsidRDefault="006C52D7" w:rsidP="006C52D7">
      <w:pPr>
        <w:pStyle w:val="NOI6"/>
      </w:pPr>
      <w:r>
        <w:rPr>
          <w:rFonts w:hint="eastAsia"/>
        </w:rPr>
        <w:t>对于</w:t>
      </w:r>
      <w:r>
        <w:rPr>
          <w:rFonts w:hint="eastAsia"/>
        </w:rPr>
        <w:t>20%</w:t>
      </w:r>
      <w:r>
        <w:rPr>
          <w:rFonts w:hint="eastAsia"/>
        </w:rPr>
        <w:t>的数据，</w:t>
      </w:r>
      <w:r w:rsidR="0012779A" w:rsidRPr="002E56AA">
        <w:rPr>
          <w:i/>
        </w:rPr>
        <w:t>n</w:t>
      </w:r>
      <w:r>
        <w:t xml:space="preserve"> </w:t>
      </w:r>
      <w:r w:rsidRPr="00E37419">
        <w:rPr>
          <w:rFonts w:asciiTheme="minorHAnsi" w:hAnsiTheme="minorHAnsi" w:cstheme="minorHAnsi"/>
        </w:rPr>
        <w:t>≤</w:t>
      </w:r>
      <w:r>
        <w:rPr>
          <w:rFonts w:asciiTheme="minorHAnsi" w:hAnsiTheme="minorHAnsi" w:cstheme="minorHAnsi"/>
        </w:rPr>
        <w:t xml:space="preserve"> </w:t>
      </w:r>
      <w:r>
        <w:rPr>
          <w:rFonts w:hint="eastAsia"/>
        </w:rPr>
        <w:t>10</w:t>
      </w:r>
      <w:r>
        <w:rPr>
          <w:rFonts w:hint="eastAsia"/>
        </w:rPr>
        <w:t>；</w:t>
      </w:r>
    </w:p>
    <w:p w:rsidR="006C52D7" w:rsidRDefault="006C52D7" w:rsidP="006C52D7">
      <w:pPr>
        <w:pStyle w:val="NOI6"/>
      </w:pPr>
      <w:r>
        <w:rPr>
          <w:rFonts w:hint="eastAsia"/>
        </w:rPr>
        <w:t>对于</w:t>
      </w:r>
      <w:r>
        <w:rPr>
          <w:rFonts w:hint="eastAsia"/>
        </w:rPr>
        <w:t>40%</w:t>
      </w:r>
      <w:r>
        <w:rPr>
          <w:rFonts w:hint="eastAsia"/>
        </w:rPr>
        <w:t>的数据，</w:t>
      </w:r>
      <w:r w:rsidR="0012779A" w:rsidRPr="002E56AA">
        <w:rPr>
          <w:i/>
        </w:rPr>
        <w:t>n</w:t>
      </w:r>
      <w:r>
        <w:t xml:space="preserve"> </w:t>
      </w:r>
      <w:r w:rsidRPr="00E37419">
        <w:rPr>
          <w:rFonts w:asciiTheme="minorHAnsi" w:hAnsiTheme="minorHAnsi" w:cstheme="minorHAnsi"/>
        </w:rPr>
        <w:t>≤</w:t>
      </w:r>
      <w:r>
        <w:rPr>
          <w:rFonts w:asciiTheme="minorHAnsi" w:hAnsiTheme="minorHAnsi" w:cstheme="minorHAnsi"/>
        </w:rPr>
        <w:t xml:space="preserve"> </w:t>
      </w:r>
      <w:r>
        <w:rPr>
          <w:rFonts w:hint="eastAsia"/>
        </w:rPr>
        <w:t>30</w:t>
      </w:r>
      <w:r>
        <w:rPr>
          <w:rFonts w:hint="eastAsia"/>
        </w:rPr>
        <w:t>；</w:t>
      </w:r>
    </w:p>
    <w:p w:rsidR="006C52D7" w:rsidRDefault="006C52D7" w:rsidP="006C52D7">
      <w:pPr>
        <w:pStyle w:val="NOI6"/>
      </w:pPr>
      <w:r>
        <w:rPr>
          <w:rFonts w:hint="eastAsia"/>
        </w:rPr>
        <w:t>对于</w:t>
      </w:r>
      <w:r>
        <w:rPr>
          <w:rFonts w:hint="eastAsia"/>
        </w:rPr>
        <w:t>60%</w:t>
      </w:r>
      <w:r>
        <w:rPr>
          <w:rFonts w:hint="eastAsia"/>
        </w:rPr>
        <w:t>的数据，</w:t>
      </w:r>
      <w:r w:rsidR="0012779A" w:rsidRPr="002E56AA">
        <w:rPr>
          <w:i/>
        </w:rPr>
        <w:t>n</w:t>
      </w:r>
      <w:r>
        <w:t xml:space="preserve"> </w:t>
      </w:r>
      <w:r w:rsidRPr="00E37419">
        <w:rPr>
          <w:rFonts w:asciiTheme="minorHAnsi" w:hAnsiTheme="minorHAnsi" w:cstheme="minorHAnsi"/>
        </w:rPr>
        <w:t>≤</w:t>
      </w:r>
      <w:r>
        <w:rPr>
          <w:rFonts w:asciiTheme="minorHAnsi" w:hAnsiTheme="minorHAnsi" w:cstheme="minorHAnsi"/>
        </w:rPr>
        <w:t xml:space="preserve"> </w:t>
      </w:r>
      <w:r>
        <w:rPr>
          <w:rFonts w:hint="eastAsia"/>
        </w:rPr>
        <w:t>50</w:t>
      </w:r>
      <w:r>
        <w:rPr>
          <w:rFonts w:hint="eastAsia"/>
        </w:rPr>
        <w:t>；</w:t>
      </w:r>
    </w:p>
    <w:p w:rsidR="006C52D7" w:rsidRDefault="006C52D7" w:rsidP="006C52D7">
      <w:pPr>
        <w:pStyle w:val="NOI6"/>
      </w:pPr>
      <w:r>
        <w:rPr>
          <w:rFonts w:hint="eastAsia"/>
        </w:rPr>
        <w:t>对于</w:t>
      </w:r>
      <w:r>
        <w:rPr>
          <w:rFonts w:hint="eastAsia"/>
        </w:rPr>
        <w:t>80%</w:t>
      </w:r>
      <w:r>
        <w:rPr>
          <w:rFonts w:hint="eastAsia"/>
        </w:rPr>
        <w:t>的数据，</w:t>
      </w:r>
      <w:r w:rsidR="0012779A" w:rsidRPr="002E56AA">
        <w:rPr>
          <w:i/>
        </w:rPr>
        <w:t>n</w:t>
      </w:r>
      <w:r>
        <w:t xml:space="preserve"> </w:t>
      </w:r>
      <w:r w:rsidRPr="00E37419">
        <w:rPr>
          <w:rFonts w:asciiTheme="minorHAnsi" w:hAnsiTheme="minorHAnsi" w:cstheme="minorHAnsi"/>
        </w:rPr>
        <w:t>≤</w:t>
      </w:r>
      <w:r>
        <w:rPr>
          <w:rFonts w:asciiTheme="minorHAnsi" w:hAnsiTheme="minorHAnsi" w:cstheme="minorHAnsi"/>
        </w:rPr>
        <w:t xml:space="preserve"> </w:t>
      </w:r>
      <w:r>
        <w:rPr>
          <w:rFonts w:hint="eastAsia"/>
        </w:rPr>
        <w:t>100</w:t>
      </w:r>
      <w:r>
        <w:rPr>
          <w:rFonts w:hint="eastAsia"/>
        </w:rPr>
        <w:t>；</w:t>
      </w:r>
    </w:p>
    <w:p w:rsidR="006C52D7" w:rsidRDefault="006C52D7" w:rsidP="006C52D7">
      <w:pPr>
        <w:pStyle w:val="NOI6"/>
      </w:pPr>
      <w:r>
        <w:rPr>
          <w:rFonts w:hint="eastAsia"/>
        </w:rPr>
        <w:t>对于</w:t>
      </w:r>
      <w:r>
        <w:rPr>
          <w:rFonts w:hint="eastAsia"/>
        </w:rPr>
        <w:t>100%</w:t>
      </w:r>
      <w:r>
        <w:rPr>
          <w:rFonts w:hint="eastAsia"/>
        </w:rPr>
        <w:t>的数据，</w:t>
      </w:r>
      <w:r>
        <w:rPr>
          <w:rFonts w:hint="eastAsia"/>
        </w:rPr>
        <w:t>1</w:t>
      </w:r>
      <w:r>
        <w:t xml:space="preserve"> </w:t>
      </w:r>
      <w:r w:rsidRPr="00E37419">
        <w:rPr>
          <w:rFonts w:asciiTheme="minorHAnsi" w:hAnsiTheme="minorHAnsi" w:cstheme="minorHAnsi"/>
        </w:rPr>
        <w:t>≤</w:t>
      </w:r>
      <w:r w:rsidR="00E759C2">
        <w:rPr>
          <w:rFonts w:asciiTheme="minorHAnsi" w:hAnsiTheme="minorHAnsi" w:cstheme="minorHAnsi"/>
        </w:rPr>
        <w:t xml:space="preserve"> </w:t>
      </w:r>
      <w:r w:rsidR="0012779A" w:rsidRPr="002E56AA">
        <w:rPr>
          <w:i/>
        </w:rPr>
        <w:t>n</w:t>
      </w:r>
      <w:r>
        <w:t xml:space="preserve"> </w:t>
      </w:r>
      <w:r w:rsidRPr="00E37419">
        <w:rPr>
          <w:rFonts w:asciiTheme="minorHAnsi" w:hAnsiTheme="minorHAnsi" w:cstheme="minorHAnsi"/>
        </w:rPr>
        <w:t>≤</w:t>
      </w:r>
      <w:r>
        <w:rPr>
          <w:rFonts w:asciiTheme="minorHAnsi" w:hAnsiTheme="minorHAnsi" w:cstheme="minorHAnsi"/>
        </w:rPr>
        <w:t xml:space="preserve"> </w:t>
      </w:r>
      <w:r>
        <w:rPr>
          <w:rFonts w:hint="eastAsia"/>
        </w:rPr>
        <w:t>300</w:t>
      </w:r>
      <w:r>
        <w:rPr>
          <w:rFonts w:hint="eastAsia"/>
        </w:rPr>
        <w:t>，所有出现的整数均非负，且不超过</w:t>
      </w:r>
      <w:r>
        <w:rPr>
          <w:rFonts w:hint="eastAsia"/>
        </w:rPr>
        <w:t>10</w:t>
      </w:r>
      <w:r w:rsidR="00DE2D12">
        <w:t>,</w:t>
      </w:r>
      <w:r>
        <w:rPr>
          <w:rFonts w:hint="eastAsia"/>
        </w:rPr>
        <w:t>000</w:t>
      </w:r>
      <w:r>
        <w:rPr>
          <w:rFonts w:hint="eastAsia"/>
        </w:rPr>
        <w:t>。</w:t>
      </w:r>
    </w:p>
    <w:p w:rsidR="006C52D7" w:rsidRDefault="006C52D7" w:rsidP="006C52D7">
      <w:pPr>
        <w:pStyle w:val="NOI6"/>
      </w:pPr>
    </w:p>
    <w:p w:rsidR="006C52D7" w:rsidRPr="0074673F" w:rsidRDefault="006C52D7" w:rsidP="006C52D7">
      <w:pPr>
        <w:pStyle w:val="NOI6"/>
      </w:pPr>
    </w:p>
    <w:p w:rsidR="006C52D7" w:rsidRPr="006C52D7" w:rsidRDefault="006C52D7" w:rsidP="00F92702">
      <w:pPr>
        <w:pStyle w:val="NOI6"/>
      </w:pPr>
    </w:p>
    <w:sectPr w:rsidR="006C52D7" w:rsidRPr="006C52D7" w:rsidSect="00E64AF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156" w:rsidRDefault="00120156">
      <w:r>
        <w:separator/>
      </w:r>
    </w:p>
  </w:endnote>
  <w:endnote w:type="continuationSeparator" w:id="0">
    <w:p w:rsidR="00120156" w:rsidRDefault="00120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E7D" w:rsidRDefault="005E6E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6DF" w:rsidRDefault="004A56DF" w:rsidP="00884F63">
    <w:pPr>
      <w:pStyle w:val="Footer"/>
      <w:jc w:val="center"/>
    </w:pPr>
    <w:r>
      <w:rPr>
        <w:rFonts w:hint="eastAsia"/>
      </w:rPr>
      <w:t>第</w:t>
    </w:r>
    <w:r w:rsidR="00735040">
      <w:rPr>
        <w:rStyle w:val="PageNumber"/>
      </w:rPr>
      <w:fldChar w:fldCharType="begin"/>
    </w:r>
    <w:r>
      <w:rPr>
        <w:rStyle w:val="PageNumber"/>
      </w:rPr>
      <w:instrText xml:space="preserve"> PAGE </w:instrText>
    </w:r>
    <w:r w:rsidR="00735040">
      <w:rPr>
        <w:rStyle w:val="PageNumber"/>
      </w:rPr>
      <w:fldChar w:fldCharType="separate"/>
    </w:r>
    <w:r w:rsidR="005C2E9B">
      <w:rPr>
        <w:rStyle w:val="PageNumber"/>
        <w:noProof/>
      </w:rPr>
      <w:t>5</w:t>
    </w:r>
    <w:r w:rsidR="00735040">
      <w:rPr>
        <w:rStyle w:val="PageNumber"/>
      </w:rPr>
      <w:fldChar w:fldCharType="end"/>
    </w:r>
    <w:r>
      <w:rPr>
        <w:rStyle w:val="PageNumber"/>
        <w:rFonts w:hint="eastAsia"/>
      </w:rPr>
      <w:t>页　共</w:t>
    </w:r>
    <w:r w:rsidR="00735040">
      <w:rPr>
        <w:rStyle w:val="PageNumber"/>
      </w:rPr>
      <w:fldChar w:fldCharType="begin"/>
    </w:r>
    <w:r>
      <w:rPr>
        <w:rStyle w:val="PageNumber"/>
      </w:rPr>
      <w:instrText xml:space="preserve"> NUMPAGES </w:instrText>
    </w:r>
    <w:r w:rsidR="00735040">
      <w:rPr>
        <w:rStyle w:val="PageNumber"/>
      </w:rPr>
      <w:fldChar w:fldCharType="separate"/>
    </w:r>
    <w:r w:rsidR="005C2E9B">
      <w:rPr>
        <w:rStyle w:val="PageNumber"/>
        <w:noProof/>
      </w:rPr>
      <w:t>6</w:t>
    </w:r>
    <w:r w:rsidR="00735040">
      <w:rPr>
        <w:rStyle w:val="PageNumber"/>
      </w:rPr>
      <w:fldChar w:fldCharType="end"/>
    </w:r>
    <w:r>
      <w:rPr>
        <w:rStyle w:val="PageNumber"/>
        <w:rFonts w:hint="eastAsia"/>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E7D" w:rsidRDefault="005E6E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156" w:rsidRDefault="00120156">
      <w:r>
        <w:separator/>
      </w:r>
    </w:p>
  </w:footnote>
  <w:footnote w:type="continuationSeparator" w:id="0">
    <w:p w:rsidR="00120156" w:rsidRDefault="001201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E7D" w:rsidRDefault="005E6E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6DF" w:rsidRPr="00F4012D" w:rsidRDefault="00735040" w:rsidP="00F4012D">
    <w:pPr>
      <w:pStyle w:val="Header"/>
    </w:pPr>
    <w:r>
      <w:rPr>
        <w:rStyle w:val="PageNumber"/>
      </w:rPr>
      <w:fldChar w:fldCharType="begin"/>
    </w:r>
    <w:r w:rsidR="00CC06CC">
      <w:rPr>
        <w:rStyle w:val="PageNumber"/>
      </w:rPr>
      <w:instrText xml:space="preserve"> STYLEREF  NOI</w:instrText>
    </w:r>
    <w:r w:rsidR="00CC06CC">
      <w:rPr>
        <w:rStyle w:val="PageNumber"/>
      </w:rPr>
      <w:instrText>中文标题</w:instrText>
    </w:r>
    <w:r w:rsidR="00CC06CC">
      <w:rPr>
        <w:rStyle w:val="PageNumber"/>
      </w:rPr>
      <w:instrText xml:space="preserve"> </w:instrText>
    </w:r>
    <w:r>
      <w:rPr>
        <w:rStyle w:val="PageNumber"/>
      </w:rPr>
      <w:fldChar w:fldCharType="separate"/>
    </w:r>
    <w:r w:rsidR="005C2E9B">
      <w:rPr>
        <w:rStyle w:val="PageNumber"/>
        <w:rFonts w:hint="eastAsia"/>
        <w:noProof/>
      </w:rPr>
      <w:t>NOI2013</w:t>
    </w:r>
    <w:r w:rsidR="005C2E9B">
      <w:rPr>
        <w:rStyle w:val="PageNumber"/>
        <w:rFonts w:hint="eastAsia"/>
        <w:noProof/>
      </w:rPr>
      <w:t>河北省队选拔赛</w:t>
    </w:r>
    <w:r>
      <w:rPr>
        <w:rStyle w:val="PageNumber"/>
      </w:rPr>
      <w:fldChar w:fldCharType="end"/>
    </w:r>
    <w:r w:rsidR="00F4012D">
      <w:tab/>
    </w:r>
    <w:r w:rsidR="00F4012D">
      <w:tab/>
    </w:r>
    <w:r>
      <w:rPr>
        <w:rStyle w:val="PageNumber"/>
      </w:rPr>
      <w:fldChar w:fldCharType="begin"/>
    </w:r>
    <w:r w:rsidR="00CC06CC">
      <w:rPr>
        <w:rStyle w:val="PageNumber"/>
      </w:rPr>
      <w:instrText xml:space="preserve"> STYLEREF  NOI</w:instrText>
    </w:r>
    <w:r w:rsidR="00CC06CC">
      <w:rPr>
        <w:rStyle w:val="PageNumber"/>
      </w:rPr>
      <w:instrText>副标题</w:instrText>
    </w:r>
    <w:r w:rsidR="00CC06CC">
      <w:rPr>
        <w:rStyle w:val="PageNumber"/>
      </w:rPr>
      <w:instrText xml:space="preserve"> </w:instrText>
    </w:r>
    <w:r>
      <w:rPr>
        <w:rStyle w:val="PageNumber"/>
      </w:rPr>
      <w:fldChar w:fldCharType="separate"/>
    </w:r>
    <w:r w:rsidR="005C2E9B">
      <w:rPr>
        <w:rStyle w:val="PageNumber"/>
        <w:rFonts w:hint="eastAsia"/>
        <w:noProof/>
      </w:rPr>
      <w:t>第二试</w:t>
    </w:r>
    <w:r>
      <w:rPr>
        <w:rStyle w:val="PageNumber"/>
      </w:rPr>
      <w:fldChar w:fldCharType="end"/>
    </w:r>
    <w:r w:rsidR="00CC06CC">
      <w:rPr>
        <w:rStyle w:val="PageNumber"/>
        <w:rFonts w:hint="eastAsia"/>
      </w:rPr>
      <w:t xml:space="preserve"> </w:t>
    </w:r>
    <w:r>
      <w:rPr>
        <w:rStyle w:val="PageNumber"/>
      </w:rPr>
      <w:fldChar w:fldCharType="begin"/>
    </w:r>
    <w:r w:rsidR="00CC06CC">
      <w:rPr>
        <w:rStyle w:val="PageNumber"/>
      </w:rPr>
      <w:instrText xml:space="preserve"> STYLEREF  NOI</w:instrText>
    </w:r>
    <w:r w:rsidR="00CC06CC">
      <w:rPr>
        <w:rStyle w:val="PageNumber"/>
      </w:rPr>
      <w:instrText>试题标题</w:instrText>
    </w:r>
    <w:r w:rsidR="00CC06CC">
      <w:rPr>
        <w:rStyle w:val="PageNumber"/>
      </w:rPr>
      <w:instrText xml:space="preserve"> </w:instrText>
    </w:r>
    <w:r>
      <w:rPr>
        <w:rStyle w:val="PageNumber"/>
      </w:rPr>
      <w:fldChar w:fldCharType="separate"/>
    </w:r>
    <w:r w:rsidR="005C2E9B">
      <w:rPr>
        <w:rStyle w:val="PageNumber"/>
        <w:rFonts w:hint="eastAsia"/>
        <w:noProof/>
      </w:rPr>
      <w:t>钙铁锌硒维生素</w:t>
    </w:r>
    <w:r>
      <w:rPr>
        <w:rStyle w:val="PageNumbe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F8D" w:rsidRDefault="00351F8D" w:rsidP="00CC06CC">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527D6"/>
    <w:multiLevelType w:val="hybridMultilevel"/>
    <w:tmpl w:val="D68C6D7E"/>
    <w:lvl w:ilvl="0" w:tplc="5D10C24A">
      <w:start w:val="1"/>
      <w:numFmt w:val="bullet"/>
      <w:lvlText w:val=""/>
      <w:lvlJc w:val="left"/>
      <w:pPr>
        <w:tabs>
          <w:tab w:val="num" w:pos="1237"/>
        </w:tabs>
        <w:ind w:left="1237" w:hanging="397"/>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
    <w:nsid w:val="45905936"/>
    <w:multiLevelType w:val="hybridMultilevel"/>
    <w:tmpl w:val="6BDAE4C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61F250DB"/>
    <w:multiLevelType w:val="hybridMultilevel"/>
    <w:tmpl w:val="2E58644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156"/>
    <w:rsid w:val="0000228A"/>
    <w:rsid w:val="00004EBC"/>
    <w:rsid w:val="00005B9A"/>
    <w:rsid w:val="00007177"/>
    <w:rsid w:val="000353D8"/>
    <w:rsid w:val="00047721"/>
    <w:rsid w:val="00077300"/>
    <w:rsid w:val="00083EEB"/>
    <w:rsid w:val="00086D6B"/>
    <w:rsid w:val="00095134"/>
    <w:rsid w:val="000A1DB3"/>
    <w:rsid w:val="000B444E"/>
    <w:rsid w:val="000B5213"/>
    <w:rsid w:val="000C40BA"/>
    <w:rsid w:val="000D4E16"/>
    <w:rsid w:val="000D569C"/>
    <w:rsid w:val="000D6F1B"/>
    <w:rsid w:val="000E11BF"/>
    <w:rsid w:val="000E671E"/>
    <w:rsid w:val="000F32AF"/>
    <w:rsid w:val="0010163A"/>
    <w:rsid w:val="001027A0"/>
    <w:rsid w:val="00105150"/>
    <w:rsid w:val="001132C2"/>
    <w:rsid w:val="001178AF"/>
    <w:rsid w:val="00120156"/>
    <w:rsid w:val="0012779A"/>
    <w:rsid w:val="0014266F"/>
    <w:rsid w:val="001428EA"/>
    <w:rsid w:val="001519B4"/>
    <w:rsid w:val="001561B5"/>
    <w:rsid w:val="00160DA4"/>
    <w:rsid w:val="00163306"/>
    <w:rsid w:val="00175BD9"/>
    <w:rsid w:val="00180A45"/>
    <w:rsid w:val="001A5BD4"/>
    <w:rsid w:val="001B0FEC"/>
    <w:rsid w:val="001B7385"/>
    <w:rsid w:val="001C25EC"/>
    <w:rsid w:val="001D0D08"/>
    <w:rsid w:val="001E215C"/>
    <w:rsid w:val="001E6C7A"/>
    <w:rsid w:val="00204D7D"/>
    <w:rsid w:val="002128C0"/>
    <w:rsid w:val="00214E9C"/>
    <w:rsid w:val="002272FC"/>
    <w:rsid w:val="00234BB0"/>
    <w:rsid w:val="002520F3"/>
    <w:rsid w:val="00264464"/>
    <w:rsid w:val="00282BF5"/>
    <w:rsid w:val="00296DA8"/>
    <w:rsid w:val="002C2E8B"/>
    <w:rsid w:val="002D5D44"/>
    <w:rsid w:val="002E56AA"/>
    <w:rsid w:val="002F28F3"/>
    <w:rsid w:val="002F6662"/>
    <w:rsid w:val="003006E0"/>
    <w:rsid w:val="00313BEC"/>
    <w:rsid w:val="0031409C"/>
    <w:rsid w:val="0032231D"/>
    <w:rsid w:val="00323F73"/>
    <w:rsid w:val="003247AA"/>
    <w:rsid w:val="00326F57"/>
    <w:rsid w:val="003376A9"/>
    <w:rsid w:val="00341C29"/>
    <w:rsid w:val="00351F8D"/>
    <w:rsid w:val="003620E3"/>
    <w:rsid w:val="00367179"/>
    <w:rsid w:val="00372517"/>
    <w:rsid w:val="003846EF"/>
    <w:rsid w:val="003909D4"/>
    <w:rsid w:val="00390EDF"/>
    <w:rsid w:val="003A4100"/>
    <w:rsid w:val="003A7677"/>
    <w:rsid w:val="003C4D1D"/>
    <w:rsid w:val="003D0D20"/>
    <w:rsid w:val="003D218A"/>
    <w:rsid w:val="003E1DE8"/>
    <w:rsid w:val="003F7C1C"/>
    <w:rsid w:val="00406D6B"/>
    <w:rsid w:val="004110EC"/>
    <w:rsid w:val="004224B8"/>
    <w:rsid w:val="00431A51"/>
    <w:rsid w:val="00461F02"/>
    <w:rsid w:val="00467B47"/>
    <w:rsid w:val="00472563"/>
    <w:rsid w:val="00474418"/>
    <w:rsid w:val="00481255"/>
    <w:rsid w:val="004832F4"/>
    <w:rsid w:val="004855B2"/>
    <w:rsid w:val="00487221"/>
    <w:rsid w:val="0049168A"/>
    <w:rsid w:val="00491A52"/>
    <w:rsid w:val="00497410"/>
    <w:rsid w:val="004A1CA1"/>
    <w:rsid w:val="004A2114"/>
    <w:rsid w:val="004A56DF"/>
    <w:rsid w:val="004B25F5"/>
    <w:rsid w:val="004B37B1"/>
    <w:rsid w:val="004B5CB6"/>
    <w:rsid w:val="004D3146"/>
    <w:rsid w:val="004D5A2A"/>
    <w:rsid w:val="004D5F25"/>
    <w:rsid w:val="004D610A"/>
    <w:rsid w:val="004E2489"/>
    <w:rsid w:val="004E2850"/>
    <w:rsid w:val="004E7508"/>
    <w:rsid w:val="004F3298"/>
    <w:rsid w:val="004F3338"/>
    <w:rsid w:val="004F3819"/>
    <w:rsid w:val="004F48C6"/>
    <w:rsid w:val="004F7B9E"/>
    <w:rsid w:val="00501314"/>
    <w:rsid w:val="00510E1C"/>
    <w:rsid w:val="005330C1"/>
    <w:rsid w:val="005335B1"/>
    <w:rsid w:val="00540B27"/>
    <w:rsid w:val="00551282"/>
    <w:rsid w:val="00560D6D"/>
    <w:rsid w:val="00564A5B"/>
    <w:rsid w:val="00566808"/>
    <w:rsid w:val="00572AAB"/>
    <w:rsid w:val="00576DAD"/>
    <w:rsid w:val="0058068E"/>
    <w:rsid w:val="00592E10"/>
    <w:rsid w:val="00597075"/>
    <w:rsid w:val="005A13E8"/>
    <w:rsid w:val="005B0F6D"/>
    <w:rsid w:val="005B6C3D"/>
    <w:rsid w:val="005C2ABD"/>
    <w:rsid w:val="005C2E9B"/>
    <w:rsid w:val="005C6D32"/>
    <w:rsid w:val="005C7650"/>
    <w:rsid w:val="005D0C7A"/>
    <w:rsid w:val="005E2637"/>
    <w:rsid w:val="005E48B3"/>
    <w:rsid w:val="005E6E7D"/>
    <w:rsid w:val="005F4D06"/>
    <w:rsid w:val="006019D6"/>
    <w:rsid w:val="00607D28"/>
    <w:rsid w:val="0061048D"/>
    <w:rsid w:val="0061104E"/>
    <w:rsid w:val="00614093"/>
    <w:rsid w:val="00620460"/>
    <w:rsid w:val="00621300"/>
    <w:rsid w:val="006215C7"/>
    <w:rsid w:val="00624EB2"/>
    <w:rsid w:val="00634090"/>
    <w:rsid w:val="00636F7A"/>
    <w:rsid w:val="006441B6"/>
    <w:rsid w:val="00652F09"/>
    <w:rsid w:val="00655C2A"/>
    <w:rsid w:val="006602BB"/>
    <w:rsid w:val="00661B43"/>
    <w:rsid w:val="006643A0"/>
    <w:rsid w:val="006666EF"/>
    <w:rsid w:val="00672E2D"/>
    <w:rsid w:val="0067685F"/>
    <w:rsid w:val="00695D45"/>
    <w:rsid w:val="006A22CF"/>
    <w:rsid w:val="006B0156"/>
    <w:rsid w:val="006B53E9"/>
    <w:rsid w:val="006B5627"/>
    <w:rsid w:val="006C2F06"/>
    <w:rsid w:val="006C35FF"/>
    <w:rsid w:val="006C4060"/>
    <w:rsid w:val="006C52D7"/>
    <w:rsid w:val="006D2D12"/>
    <w:rsid w:val="006D2E28"/>
    <w:rsid w:val="006E047E"/>
    <w:rsid w:val="006E4979"/>
    <w:rsid w:val="006F0F43"/>
    <w:rsid w:val="007006FB"/>
    <w:rsid w:val="007007D2"/>
    <w:rsid w:val="0070186C"/>
    <w:rsid w:val="007246F9"/>
    <w:rsid w:val="007346C6"/>
    <w:rsid w:val="00735040"/>
    <w:rsid w:val="007409D2"/>
    <w:rsid w:val="00741FEF"/>
    <w:rsid w:val="007442EE"/>
    <w:rsid w:val="00751850"/>
    <w:rsid w:val="007551EC"/>
    <w:rsid w:val="0075778A"/>
    <w:rsid w:val="00765DD7"/>
    <w:rsid w:val="00797BCC"/>
    <w:rsid w:val="007A5629"/>
    <w:rsid w:val="007A5B0A"/>
    <w:rsid w:val="007A5C6A"/>
    <w:rsid w:val="007B512C"/>
    <w:rsid w:val="007C0021"/>
    <w:rsid w:val="007C204A"/>
    <w:rsid w:val="007D651C"/>
    <w:rsid w:val="00812CAA"/>
    <w:rsid w:val="00836317"/>
    <w:rsid w:val="00842202"/>
    <w:rsid w:val="00844346"/>
    <w:rsid w:val="00851DDE"/>
    <w:rsid w:val="0085545D"/>
    <w:rsid w:val="00862AF1"/>
    <w:rsid w:val="00863EFE"/>
    <w:rsid w:val="0086703A"/>
    <w:rsid w:val="008735AE"/>
    <w:rsid w:val="00874899"/>
    <w:rsid w:val="0088046B"/>
    <w:rsid w:val="00884F63"/>
    <w:rsid w:val="008978FB"/>
    <w:rsid w:val="008A34C0"/>
    <w:rsid w:val="008A4E8F"/>
    <w:rsid w:val="008C2BAE"/>
    <w:rsid w:val="008D3B32"/>
    <w:rsid w:val="008E10A6"/>
    <w:rsid w:val="008E37D7"/>
    <w:rsid w:val="008E6EF8"/>
    <w:rsid w:val="0090057B"/>
    <w:rsid w:val="00912E45"/>
    <w:rsid w:val="0091443F"/>
    <w:rsid w:val="0092022E"/>
    <w:rsid w:val="00930C77"/>
    <w:rsid w:val="00944D51"/>
    <w:rsid w:val="00962C1E"/>
    <w:rsid w:val="00973AAF"/>
    <w:rsid w:val="00973BBA"/>
    <w:rsid w:val="009849DF"/>
    <w:rsid w:val="00987C11"/>
    <w:rsid w:val="009D3487"/>
    <w:rsid w:val="009E69C3"/>
    <w:rsid w:val="009F28F0"/>
    <w:rsid w:val="00A03A5A"/>
    <w:rsid w:val="00A07502"/>
    <w:rsid w:val="00A140B7"/>
    <w:rsid w:val="00A2122D"/>
    <w:rsid w:val="00A251AB"/>
    <w:rsid w:val="00A336E3"/>
    <w:rsid w:val="00A4200A"/>
    <w:rsid w:val="00A42C7A"/>
    <w:rsid w:val="00A45F3C"/>
    <w:rsid w:val="00A47CE0"/>
    <w:rsid w:val="00A5538D"/>
    <w:rsid w:val="00A64ACE"/>
    <w:rsid w:val="00A65C6B"/>
    <w:rsid w:val="00A67B35"/>
    <w:rsid w:val="00A70C4F"/>
    <w:rsid w:val="00A760F4"/>
    <w:rsid w:val="00A763E4"/>
    <w:rsid w:val="00A77406"/>
    <w:rsid w:val="00A83594"/>
    <w:rsid w:val="00A871C5"/>
    <w:rsid w:val="00A87218"/>
    <w:rsid w:val="00A90D3D"/>
    <w:rsid w:val="00A95376"/>
    <w:rsid w:val="00AA10E6"/>
    <w:rsid w:val="00AA15AC"/>
    <w:rsid w:val="00AA19F7"/>
    <w:rsid w:val="00AA7304"/>
    <w:rsid w:val="00AB406E"/>
    <w:rsid w:val="00AB45E1"/>
    <w:rsid w:val="00AC30E8"/>
    <w:rsid w:val="00AC3C75"/>
    <w:rsid w:val="00AD148E"/>
    <w:rsid w:val="00AD79D6"/>
    <w:rsid w:val="00AE0032"/>
    <w:rsid w:val="00AE3372"/>
    <w:rsid w:val="00AF004D"/>
    <w:rsid w:val="00AF4191"/>
    <w:rsid w:val="00AF6FD2"/>
    <w:rsid w:val="00AF7B15"/>
    <w:rsid w:val="00B001D4"/>
    <w:rsid w:val="00B0036D"/>
    <w:rsid w:val="00B01D3C"/>
    <w:rsid w:val="00B03B3B"/>
    <w:rsid w:val="00B04B87"/>
    <w:rsid w:val="00B1520F"/>
    <w:rsid w:val="00B229D5"/>
    <w:rsid w:val="00B22F67"/>
    <w:rsid w:val="00B46057"/>
    <w:rsid w:val="00B47AD2"/>
    <w:rsid w:val="00B54EFF"/>
    <w:rsid w:val="00B911EC"/>
    <w:rsid w:val="00BA7F07"/>
    <w:rsid w:val="00BB677A"/>
    <w:rsid w:val="00BC7402"/>
    <w:rsid w:val="00BC7D02"/>
    <w:rsid w:val="00BD0483"/>
    <w:rsid w:val="00BD0737"/>
    <w:rsid w:val="00BE3BF6"/>
    <w:rsid w:val="00BF00AD"/>
    <w:rsid w:val="00C01929"/>
    <w:rsid w:val="00C11CBE"/>
    <w:rsid w:val="00C15D5F"/>
    <w:rsid w:val="00C16298"/>
    <w:rsid w:val="00C210E1"/>
    <w:rsid w:val="00C22042"/>
    <w:rsid w:val="00C2559F"/>
    <w:rsid w:val="00C441C0"/>
    <w:rsid w:val="00C4623E"/>
    <w:rsid w:val="00C60581"/>
    <w:rsid w:val="00C61670"/>
    <w:rsid w:val="00C675E8"/>
    <w:rsid w:val="00C74FA6"/>
    <w:rsid w:val="00C82504"/>
    <w:rsid w:val="00C934F4"/>
    <w:rsid w:val="00C95485"/>
    <w:rsid w:val="00CA00FA"/>
    <w:rsid w:val="00CB202B"/>
    <w:rsid w:val="00CB4E64"/>
    <w:rsid w:val="00CC06CC"/>
    <w:rsid w:val="00CC0942"/>
    <w:rsid w:val="00CC10F4"/>
    <w:rsid w:val="00CE0CFB"/>
    <w:rsid w:val="00CE0FD4"/>
    <w:rsid w:val="00CF0808"/>
    <w:rsid w:val="00CF0CBE"/>
    <w:rsid w:val="00CF1B9C"/>
    <w:rsid w:val="00CF49E1"/>
    <w:rsid w:val="00D046DE"/>
    <w:rsid w:val="00D04CE2"/>
    <w:rsid w:val="00D23044"/>
    <w:rsid w:val="00D30D13"/>
    <w:rsid w:val="00D35BD5"/>
    <w:rsid w:val="00D53806"/>
    <w:rsid w:val="00D601D2"/>
    <w:rsid w:val="00D823B2"/>
    <w:rsid w:val="00D86797"/>
    <w:rsid w:val="00D87072"/>
    <w:rsid w:val="00D94CDA"/>
    <w:rsid w:val="00D95040"/>
    <w:rsid w:val="00D9511B"/>
    <w:rsid w:val="00D959F2"/>
    <w:rsid w:val="00DA5415"/>
    <w:rsid w:val="00DA57E4"/>
    <w:rsid w:val="00DA6064"/>
    <w:rsid w:val="00DA75F3"/>
    <w:rsid w:val="00DB25BE"/>
    <w:rsid w:val="00DC3AD5"/>
    <w:rsid w:val="00DD1612"/>
    <w:rsid w:val="00DE0299"/>
    <w:rsid w:val="00DE0C40"/>
    <w:rsid w:val="00DE2D12"/>
    <w:rsid w:val="00DE54A4"/>
    <w:rsid w:val="00DF2227"/>
    <w:rsid w:val="00DF5A9B"/>
    <w:rsid w:val="00E03890"/>
    <w:rsid w:val="00E062E5"/>
    <w:rsid w:val="00E07196"/>
    <w:rsid w:val="00E1339A"/>
    <w:rsid w:val="00E17C97"/>
    <w:rsid w:val="00E37C7E"/>
    <w:rsid w:val="00E45049"/>
    <w:rsid w:val="00E5138C"/>
    <w:rsid w:val="00E54D76"/>
    <w:rsid w:val="00E63C65"/>
    <w:rsid w:val="00E64AF9"/>
    <w:rsid w:val="00E679B0"/>
    <w:rsid w:val="00E759C2"/>
    <w:rsid w:val="00E75BB9"/>
    <w:rsid w:val="00E84366"/>
    <w:rsid w:val="00E85204"/>
    <w:rsid w:val="00E93BAA"/>
    <w:rsid w:val="00E97714"/>
    <w:rsid w:val="00EA1343"/>
    <w:rsid w:val="00EB1035"/>
    <w:rsid w:val="00EB209D"/>
    <w:rsid w:val="00EC7122"/>
    <w:rsid w:val="00EE14FB"/>
    <w:rsid w:val="00EE6BF9"/>
    <w:rsid w:val="00F0063E"/>
    <w:rsid w:val="00F010C3"/>
    <w:rsid w:val="00F07C5D"/>
    <w:rsid w:val="00F103CC"/>
    <w:rsid w:val="00F11196"/>
    <w:rsid w:val="00F24951"/>
    <w:rsid w:val="00F24CBD"/>
    <w:rsid w:val="00F2654C"/>
    <w:rsid w:val="00F4012D"/>
    <w:rsid w:val="00F46D4C"/>
    <w:rsid w:val="00F51A7F"/>
    <w:rsid w:val="00F662DB"/>
    <w:rsid w:val="00F67FFC"/>
    <w:rsid w:val="00F73B88"/>
    <w:rsid w:val="00F859C3"/>
    <w:rsid w:val="00F92702"/>
    <w:rsid w:val="00FA1ACE"/>
    <w:rsid w:val="00FA23ED"/>
    <w:rsid w:val="00FA5E8E"/>
    <w:rsid w:val="00FC0227"/>
    <w:rsid w:val="00FC6107"/>
    <w:rsid w:val="00FD1A4D"/>
    <w:rsid w:val="00FD2BBF"/>
    <w:rsid w:val="00FD7E07"/>
    <w:rsid w:val="00FE4EFA"/>
    <w:rsid w:val="00FF2F51"/>
    <w:rsid w:val="00FF4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981A11C7-3D3E-4248-8A72-99A0C3FC5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F63"/>
    <w:pPr>
      <w:widowControl w:val="0"/>
      <w:jc w:val="both"/>
    </w:pPr>
    <w:rPr>
      <w:kern w:val="2"/>
      <w:sz w:val="21"/>
    </w:rPr>
  </w:style>
  <w:style w:type="paragraph" w:styleId="Heading1">
    <w:name w:val="heading 1"/>
    <w:basedOn w:val="Normal"/>
    <w:next w:val="Normal"/>
    <w:qFormat/>
    <w:rsid w:val="00884F63"/>
    <w:pPr>
      <w:keepNext/>
      <w:jc w:val="center"/>
      <w:outlineLvl w:val="0"/>
    </w:pPr>
    <w:rPr>
      <w:sz w:val="84"/>
    </w:rPr>
  </w:style>
  <w:style w:type="paragraph" w:styleId="Heading2">
    <w:name w:val="heading 2"/>
    <w:basedOn w:val="Normal"/>
    <w:next w:val="Normal"/>
    <w:link w:val="Heading2Char"/>
    <w:qFormat/>
    <w:rsid w:val="00884F63"/>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rsid w:val="00884F63"/>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84F6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884F63"/>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884F63"/>
    <w:pPr>
      <w:tabs>
        <w:tab w:val="center" w:pos="4153"/>
        <w:tab w:val="right" w:pos="8306"/>
      </w:tabs>
      <w:snapToGrid w:val="0"/>
      <w:jc w:val="left"/>
    </w:pPr>
    <w:rPr>
      <w:sz w:val="18"/>
      <w:szCs w:val="18"/>
    </w:rPr>
  </w:style>
  <w:style w:type="character" w:styleId="PageNumber">
    <w:name w:val="page number"/>
    <w:basedOn w:val="DefaultParagraphFont"/>
    <w:rsid w:val="00884F63"/>
  </w:style>
  <w:style w:type="character" w:customStyle="1" w:styleId="grame">
    <w:name w:val="grame"/>
    <w:basedOn w:val="DefaultParagraphFont"/>
    <w:rsid w:val="00264464"/>
  </w:style>
  <w:style w:type="paragraph" w:customStyle="1" w:styleId="NOI">
    <w:name w:val="NOI中文标题"/>
    <w:basedOn w:val="Normal"/>
    <w:next w:val="NOI0"/>
    <w:link w:val="NOIChar"/>
    <w:qFormat/>
    <w:rsid w:val="00944D51"/>
    <w:pPr>
      <w:keepNext/>
      <w:keepLines/>
      <w:adjustRightInd w:val="0"/>
      <w:snapToGrid w:val="0"/>
      <w:spacing w:beforeLines="200" w:afterLines="400"/>
      <w:ind w:leftChars="-50" w:left="-105" w:rightChars="-50" w:right="-105"/>
      <w:jc w:val="center"/>
      <w:outlineLvl w:val="0"/>
    </w:pPr>
    <w:rPr>
      <w:rFonts w:asciiTheme="majorHAnsi" w:eastAsiaTheme="majorEastAsia"/>
      <w:sz w:val="52"/>
    </w:rPr>
  </w:style>
  <w:style w:type="paragraph" w:customStyle="1" w:styleId="NOI0">
    <w:name w:val="NOI英文标题"/>
    <w:basedOn w:val="Normal"/>
    <w:next w:val="NOI1"/>
    <w:link w:val="NOIChar0"/>
    <w:qFormat/>
    <w:rsid w:val="00944D51"/>
    <w:pPr>
      <w:keepNext/>
      <w:adjustRightInd w:val="0"/>
      <w:snapToGrid w:val="0"/>
      <w:jc w:val="center"/>
      <w:outlineLvl w:val="0"/>
    </w:pPr>
    <w:rPr>
      <w:rFonts w:asciiTheme="minorHAnsi" w:eastAsiaTheme="minorEastAsia" w:hAnsiTheme="minorHAnsi"/>
      <w:sz w:val="72"/>
      <w:szCs w:val="72"/>
    </w:rPr>
  </w:style>
  <w:style w:type="character" w:customStyle="1" w:styleId="NOIChar">
    <w:name w:val="NOI中文标题 Char"/>
    <w:basedOn w:val="DefaultParagraphFont"/>
    <w:link w:val="NOI"/>
    <w:rsid w:val="00944D51"/>
    <w:rPr>
      <w:rFonts w:asciiTheme="majorHAnsi" w:eastAsiaTheme="majorEastAsia"/>
      <w:kern w:val="2"/>
      <w:sz w:val="52"/>
    </w:rPr>
  </w:style>
  <w:style w:type="paragraph" w:customStyle="1" w:styleId="NOI1">
    <w:name w:val="NOI副标题"/>
    <w:basedOn w:val="Normal"/>
    <w:link w:val="NOIChar1"/>
    <w:qFormat/>
    <w:rsid w:val="00944D51"/>
    <w:pPr>
      <w:spacing w:afterLines="150"/>
      <w:jc w:val="center"/>
      <w:outlineLvl w:val="1"/>
    </w:pPr>
    <w:rPr>
      <w:rFonts w:eastAsia="楷体_GB2312"/>
      <w:sz w:val="48"/>
    </w:rPr>
  </w:style>
  <w:style w:type="character" w:customStyle="1" w:styleId="NOIChar0">
    <w:name w:val="NOI英文标题 Char"/>
    <w:basedOn w:val="DefaultParagraphFont"/>
    <w:link w:val="NOI0"/>
    <w:rsid w:val="00944D51"/>
    <w:rPr>
      <w:rFonts w:asciiTheme="minorHAnsi" w:eastAsiaTheme="minorEastAsia" w:hAnsiTheme="minorHAnsi"/>
      <w:kern w:val="2"/>
      <w:sz w:val="72"/>
      <w:szCs w:val="72"/>
    </w:rPr>
  </w:style>
  <w:style w:type="paragraph" w:customStyle="1" w:styleId="NOI2">
    <w:name w:val="NOI比赛时间"/>
    <w:basedOn w:val="Normal"/>
    <w:link w:val="NOIChar2"/>
    <w:qFormat/>
    <w:rsid w:val="00944D51"/>
    <w:pPr>
      <w:spacing w:afterLines="100"/>
      <w:jc w:val="center"/>
      <w:outlineLvl w:val="2"/>
    </w:pPr>
    <w:rPr>
      <w:rFonts w:ascii="黑体" w:eastAsia="黑体"/>
      <w:b/>
      <w:sz w:val="32"/>
    </w:rPr>
  </w:style>
  <w:style w:type="character" w:customStyle="1" w:styleId="NOIChar1">
    <w:name w:val="NOI副标题 Char"/>
    <w:basedOn w:val="DefaultParagraphFont"/>
    <w:link w:val="NOI1"/>
    <w:rsid w:val="00944D51"/>
    <w:rPr>
      <w:rFonts w:eastAsia="楷体_GB2312"/>
      <w:kern w:val="2"/>
      <w:sz w:val="48"/>
    </w:rPr>
  </w:style>
  <w:style w:type="paragraph" w:customStyle="1" w:styleId="NOI3">
    <w:name w:val="NOI编译选项"/>
    <w:basedOn w:val="Normal"/>
    <w:next w:val="NOI4"/>
    <w:link w:val="NOIChar3"/>
    <w:qFormat/>
    <w:rsid w:val="00E54D76"/>
    <w:pPr>
      <w:tabs>
        <w:tab w:val="center" w:pos="4332"/>
        <w:tab w:val="left" w:pos="6480"/>
      </w:tabs>
      <w:jc w:val="center"/>
    </w:pPr>
    <w:rPr>
      <w:rFonts w:ascii="黑体" w:eastAsia="黑体"/>
      <w:b/>
      <w:sz w:val="28"/>
      <w:szCs w:val="28"/>
    </w:rPr>
  </w:style>
  <w:style w:type="character" w:customStyle="1" w:styleId="NOIChar2">
    <w:name w:val="NOI比赛时间 Char"/>
    <w:basedOn w:val="DefaultParagraphFont"/>
    <w:link w:val="NOI2"/>
    <w:rsid w:val="00944D51"/>
    <w:rPr>
      <w:rFonts w:ascii="黑体" w:eastAsia="黑体"/>
      <w:b/>
      <w:kern w:val="2"/>
      <w:sz w:val="32"/>
    </w:rPr>
  </w:style>
  <w:style w:type="paragraph" w:customStyle="1" w:styleId="NOI4">
    <w:name w:val="NOI试题标题"/>
    <w:basedOn w:val="Heading2"/>
    <w:next w:val="NOI5"/>
    <w:link w:val="NOIChar4"/>
    <w:qFormat/>
    <w:rsid w:val="00E54D76"/>
    <w:pPr>
      <w:pageBreakBefore/>
      <w:spacing w:line="415" w:lineRule="auto"/>
      <w:jc w:val="center"/>
    </w:pPr>
    <w:rPr>
      <w:rFonts w:ascii="Times New Roman" w:hAnsi="Times New Roman"/>
      <w:sz w:val="36"/>
      <w:szCs w:val="36"/>
    </w:rPr>
  </w:style>
  <w:style w:type="character" w:customStyle="1" w:styleId="NOIChar3">
    <w:name w:val="NOI编译选项 Char"/>
    <w:basedOn w:val="DefaultParagraphFont"/>
    <w:link w:val="NOI3"/>
    <w:rsid w:val="00E54D76"/>
    <w:rPr>
      <w:rFonts w:ascii="黑体" w:eastAsia="黑体"/>
      <w:b/>
      <w:kern w:val="2"/>
      <w:sz w:val="28"/>
      <w:szCs w:val="28"/>
    </w:rPr>
  </w:style>
  <w:style w:type="paragraph" w:customStyle="1" w:styleId="NOI5">
    <w:name w:val="NOI段标题"/>
    <w:basedOn w:val="Heading2"/>
    <w:next w:val="NOI6"/>
    <w:link w:val="NOIChar5"/>
    <w:qFormat/>
    <w:rsid w:val="00E64AF9"/>
    <w:pPr>
      <w:spacing w:line="240" w:lineRule="auto"/>
    </w:pPr>
    <w:rPr>
      <w:rFonts w:ascii="Times New Roman" w:hAnsi="Times New Roman"/>
      <w:b w:val="0"/>
      <w:kern w:val="0"/>
      <w:sz w:val="24"/>
      <w:szCs w:val="24"/>
    </w:rPr>
  </w:style>
  <w:style w:type="character" w:customStyle="1" w:styleId="Heading2Char">
    <w:name w:val="Heading 2 Char"/>
    <w:basedOn w:val="DefaultParagraphFont"/>
    <w:link w:val="Heading2"/>
    <w:rsid w:val="00E54D76"/>
    <w:rPr>
      <w:rFonts w:ascii="Arial" w:eastAsia="黑体" w:hAnsi="Arial"/>
      <w:b/>
      <w:bCs/>
      <w:kern w:val="2"/>
      <w:sz w:val="32"/>
      <w:szCs w:val="32"/>
    </w:rPr>
  </w:style>
  <w:style w:type="character" w:customStyle="1" w:styleId="NOIChar4">
    <w:name w:val="NOI试题标题 Char"/>
    <w:basedOn w:val="Heading2Char"/>
    <w:link w:val="NOI4"/>
    <w:rsid w:val="00E54D76"/>
    <w:rPr>
      <w:rFonts w:ascii="Arial" w:eastAsia="黑体" w:hAnsi="Arial"/>
      <w:b/>
      <w:bCs/>
      <w:kern w:val="2"/>
      <w:sz w:val="36"/>
      <w:szCs w:val="36"/>
    </w:rPr>
  </w:style>
  <w:style w:type="paragraph" w:customStyle="1" w:styleId="NOI6">
    <w:name w:val="NOI正文"/>
    <w:basedOn w:val="Normal"/>
    <w:link w:val="NOIChar6"/>
    <w:qFormat/>
    <w:rsid w:val="00E64AF9"/>
    <w:pPr>
      <w:ind w:firstLineChars="200" w:firstLine="480"/>
    </w:pPr>
    <w:rPr>
      <w:sz w:val="24"/>
      <w:szCs w:val="24"/>
    </w:rPr>
  </w:style>
  <w:style w:type="character" w:customStyle="1" w:styleId="NOIChar5">
    <w:name w:val="NOI段标题 Char"/>
    <w:basedOn w:val="Heading2Char"/>
    <w:link w:val="NOI5"/>
    <w:rsid w:val="00E64AF9"/>
    <w:rPr>
      <w:rFonts w:ascii="Arial" w:eastAsia="黑体" w:hAnsi="Arial"/>
      <w:b/>
      <w:bCs/>
      <w:kern w:val="2"/>
      <w:sz w:val="24"/>
      <w:szCs w:val="24"/>
    </w:rPr>
  </w:style>
  <w:style w:type="paragraph" w:customStyle="1" w:styleId="NOI7">
    <w:name w:val="NOI样例数据"/>
    <w:basedOn w:val="Normal"/>
    <w:link w:val="NOIChar7"/>
    <w:qFormat/>
    <w:rsid w:val="00E64AF9"/>
    <w:pPr>
      <w:ind w:firstLineChars="200" w:firstLine="480"/>
    </w:pPr>
    <w:rPr>
      <w:rFonts w:ascii="Courier New" w:hAnsi="Courier New" w:cs="Courier New"/>
      <w:sz w:val="24"/>
      <w:szCs w:val="24"/>
    </w:rPr>
  </w:style>
  <w:style w:type="character" w:customStyle="1" w:styleId="NOIChar6">
    <w:name w:val="NOI正文 Char"/>
    <w:basedOn w:val="DefaultParagraphFont"/>
    <w:link w:val="NOI6"/>
    <w:rsid w:val="00E64AF9"/>
    <w:rPr>
      <w:kern w:val="2"/>
      <w:sz w:val="24"/>
      <w:szCs w:val="24"/>
    </w:rPr>
  </w:style>
  <w:style w:type="paragraph" w:customStyle="1" w:styleId="NOI10">
    <w:name w:val="NOI强调1"/>
    <w:basedOn w:val="Normal"/>
    <w:link w:val="NOI1Char"/>
    <w:qFormat/>
    <w:rsid w:val="00E64AF9"/>
    <w:pPr>
      <w:ind w:firstLine="420"/>
    </w:pPr>
    <w:rPr>
      <w:sz w:val="24"/>
      <w:szCs w:val="24"/>
      <w:u w:val="single"/>
    </w:rPr>
  </w:style>
  <w:style w:type="character" w:customStyle="1" w:styleId="NOIChar7">
    <w:name w:val="NOI样例数据 Char"/>
    <w:basedOn w:val="DefaultParagraphFont"/>
    <w:link w:val="NOI7"/>
    <w:rsid w:val="00E64AF9"/>
    <w:rPr>
      <w:rFonts w:ascii="Courier New" w:hAnsi="Courier New" w:cs="Courier New"/>
      <w:kern w:val="2"/>
      <w:sz w:val="24"/>
      <w:szCs w:val="24"/>
    </w:rPr>
  </w:style>
  <w:style w:type="paragraph" w:customStyle="1" w:styleId="NOI20">
    <w:name w:val="NOI强调2"/>
    <w:basedOn w:val="Normal"/>
    <w:link w:val="NOI2Char"/>
    <w:qFormat/>
    <w:rsid w:val="00E64AF9"/>
    <w:pPr>
      <w:ind w:firstLine="420"/>
    </w:pPr>
    <w:rPr>
      <w:b/>
      <w:i/>
      <w:sz w:val="24"/>
      <w:szCs w:val="24"/>
      <w:u w:val="single"/>
    </w:rPr>
  </w:style>
  <w:style w:type="character" w:customStyle="1" w:styleId="NOI1Char">
    <w:name w:val="NOI强调1 Char"/>
    <w:basedOn w:val="DefaultParagraphFont"/>
    <w:link w:val="NOI10"/>
    <w:rsid w:val="00E64AF9"/>
    <w:rPr>
      <w:kern w:val="2"/>
      <w:sz w:val="24"/>
      <w:szCs w:val="24"/>
      <w:u w:val="single"/>
    </w:rPr>
  </w:style>
  <w:style w:type="character" w:customStyle="1" w:styleId="NOI2Char">
    <w:name w:val="NOI强调2 Char"/>
    <w:basedOn w:val="DefaultParagraphFont"/>
    <w:link w:val="NOI20"/>
    <w:rsid w:val="00E64AF9"/>
    <w:rPr>
      <w:b/>
      <w:i/>
      <w:kern w:val="2"/>
      <w:sz w:val="24"/>
      <w:szCs w:val="24"/>
      <w:u w:val="single"/>
    </w:rPr>
  </w:style>
  <w:style w:type="paragraph" w:styleId="DocumentMap">
    <w:name w:val="Document Map"/>
    <w:basedOn w:val="Normal"/>
    <w:link w:val="DocumentMapChar"/>
    <w:rsid w:val="007A5C6A"/>
    <w:rPr>
      <w:rFonts w:ascii="宋体"/>
      <w:sz w:val="18"/>
      <w:szCs w:val="18"/>
    </w:rPr>
  </w:style>
  <w:style w:type="character" w:customStyle="1" w:styleId="DocumentMapChar">
    <w:name w:val="Document Map Char"/>
    <w:basedOn w:val="DefaultParagraphFont"/>
    <w:link w:val="DocumentMap"/>
    <w:rsid w:val="007A5C6A"/>
    <w:rPr>
      <w:rFonts w:ascii="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psf\Home\Desktop\Desktop\NO\NOI&#31995;&#21015;&#27604;&#36187;&#21629;&#39064;&#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经典">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5BEF794-EF41-4A0F-85CD-72EE64618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NOI系列比赛命题模板.dotx</Template>
  <TotalTime>52</TotalTime>
  <Pages>6</Pages>
  <Words>1993</Words>
  <Characters>746</Characters>
  <Application>Microsoft Office Word</Application>
  <DocSecurity>0</DocSecurity>
  <Lines>6</Lines>
  <Paragraphs>5</Paragraphs>
  <ScaleCrop>false</ScaleCrop>
  <HeadingPairs>
    <vt:vector size="2" baseType="variant">
      <vt:variant>
        <vt:lpstr>Title</vt:lpstr>
      </vt:variant>
      <vt:variant>
        <vt:i4>1</vt:i4>
      </vt:variant>
    </vt:vector>
  </HeadingPairs>
  <TitlesOfParts>
    <vt:vector size="1" baseType="lpstr">
      <vt:lpstr>NOI</vt:lpstr>
    </vt:vector>
  </TitlesOfParts>
  <Company>Zhou Yuan</Company>
  <LinksUpToDate>false</LinksUpToDate>
  <CharactersWithSpaces>2734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NOI</dc:title>
  <dc:subject/>
  <dc:creator>Weidong Hu</dc:creator>
  <cp:keywords/>
  <cp:lastModifiedBy>Weidong Hu</cp:lastModifiedBy>
  <cp:revision>115</cp:revision>
  <cp:lastPrinted>2013-04-10T15:44:00Z</cp:lastPrinted>
  <dcterms:created xsi:type="dcterms:W3CDTF">2013-04-10T02:03:00Z</dcterms:created>
  <dcterms:modified xsi:type="dcterms:W3CDTF">2013-04-10T15:44:00Z</dcterms:modified>
</cp:coreProperties>
</file>